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44" w:rsidRPr="00411EC6" w:rsidRDefault="00F310E9" w:rsidP="00807728">
      <w:pPr>
        <w:pStyle w:val="YourName"/>
        <w:spacing w:line="240" w:lineRule="auto"/>
        <w:contextualSpacing/>
        <w:rPr>
          <w:rFonts w:ascii="Bahnschrift" w:hAnsi="Bahnschrift"/>
          <w:sz w:val="18"/>
          <w:szCs w:val="18"/>
        </w:rPr>
      </w:pPr>
      <w:sdt>
        <w:sdtPr>
          <w:rPr>
            <w:rFonts w:ascii="Bahnschrift" w:hAnsi="Bahnschrift"/>
            <w:sz w:val="40"/>
            <w:szCs w:val="40"/>
          </w:rPr>
          <w:alias w:val="Author"/>
          <w:id w:val="4805016"/>
          <w:placeholder>
            <w:docPart w:val="4ACE2B97C6294CC892F4E5FDB84E4F04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B55F08">
            <w:rPr>
              <w:rFonts w:ascii="Bahnschrift" w:hAnsi="Bahnschrift"/>
              <w:sz w:val="40"/>
              <w:szCs w:val="40"/>
            </w:rPr>
            <w:t>David S</w:t>
          </w:r>
          <w:r w:rsidR="00462C00">
            <w:rPr>
              <w:rFonts w:ascii="Bahnschrift" w:hAnsi="Bahnschrift"/>
              <w:sz w:val="40"/>
              <w:szCs w:val="40"/>
            </w:rPr>
            <w:t>O</w:t>
          </w:r>
          <w:r w:rsidR="00A95B21">
            <w:rPr>
              <w:rFonts w:ascii="Bahnschrift" w:hAnsi="Bahnschrift"/>
              <w:sz w:val="40"/>
              <w:szCs w:val="40"/>
            </w:rPr>
            <w:t>l</w:t>
          </w:r>
          <w:r w:rsidR="001F7B30">
            <w:rPr>
              <w:rFonts w:ascii="Bahnschrift" w:hAnsi="Bahnschrift"/>
              <w:sz w:val="40"/>
              <w:szCs w:val="40"/>
            </w:rPr>
            <w:t>O</w:t>
          </w:r>
          <w:r w:rsidR="00B55F08">
            <w:rPr>
              <w:rFonts w:ascii="Bahnschrift" w:hAnsi="Bahnschrift"/>
              <w:sz w:val="40"/>
              <w:szCs w:val="40"/>
            </w:rPr>
            <w:t>dukhin</w:t>
          </w:r>
        </w:sdtContent>
      </w:sdt>
      <w:r w:rsidR="00807728">
        <w:rPr>
          <w:rFonts w:ascii="Bahnschrift" w:hAnsi="Bahnschrift"/>
          <w:sz w:val="40"/>
          <w:szCs w:val="40"/>
        </w:rPr>
        <w:t xml:space="preserve">           </w:t>
      </w:r>
      <w:r w:rsidR="00411EC6">
        <w:rPr>
          <w:rFonts w:ascii="Bahnschrift" w:hAnsi="Bahnschrift"/>
          <w:sz w:val="40"/>
          <w:szCs w:val="40"/>
        </w:rPr>
        <w:t xml:space="preserve">   </w:t>
      </w:r>
      <w:r w:rsidR="00FA58C0">
        <w:rPr>
          <w:rFonts w:ascii="Bahnschrift" w:hAnsi="Bahnschrift"/>
          <w:sz w:val="18"/>
          <w:szCs w:val="18"/>
        </w:rPr>
        <w:t xml:space="preserve">U.S. Citizen </w:t>
      </w:r>
      <w:r w:rsidR="005311EE" w:rsidRPr="00341DC5">
        <w:rPr>
          <w:rFonts w:ascii="Bahnschrift" w:hAnsi="Bahnschrift"/>
          <w:sz w:val="18"/>
          <w:szCs w:val="18"/>
        </w:rPr>
        <w:t>|</w:t>
      </w:r>
      <w:r w:rsidR="00FA58C0">
        <w:rPr>
          <w:rFonts w:ascii="Bahnschrift" w:hAnsi="Bahnschrift"/>
          <w:sz w:val="18"/>
          <w:szCs w:val="18"/>
        </w:rPr>
        <w:t xml:space="preserve"> </w:t>
      </w:r>
      <w:r w:rsidR="00411EC6">
        <w:rPr>
          <w:rFonts w:ascii="Bahnschrift" w:hAnsi="Bahnschrift"/>
          <w:sz w:val="18"/>
          <w:szCs w:val="18"/>
        </w:rPr>
        <w:t>9</w:t>
      </w:r>
      <w:r w:rsidR="00411EC6" w:rsidRPr="00341DC5">
        <w:rPr>
          <w:rFonts w:ascii="Bahnschrift" w:hAnsi="Bahnschrift"/>
          <w:sz w:val="18"/>
          <w:szCs w:val="18"/>
        </w:rPr>
        <w:t>14-564-8872 | david.solodukhin@gatech.edu</w:t>
      </w:r>
      <w:r w:rsidR="00807728">
        <w:rPr>
          <w:rFonts w:ascii="Bahnschrift" w:hAnsi="Bahnschrift"/>
          <w:sz w:val="40"/>
          <w:szCs w:val="40"/>
        </w:rPr>
        <w:t xml:space="preserve">                                                       </w:t>
      </w:r>
      <w:r w:rsidR="00265CFA">
        <w:rPr>
          <w:rFonts w:ascii="Bahnschrift" w:hAnsi="Bahnschrift"/>
          <w:sz w:val="40"/>
          <w:szCs w:val="40"/>
        </w:rPr>
        <w:t xml:space="preserve">   </w:t>
      </w:r>
      <w:r w:rsidR="003C40F5">
        <w:rPr>
          <w:rFonts w:ascii="Bahnschrift" w:hAnsi="Bahnschrift"/>
          <w:sz w:val="40"/>
          <w:szCs w:val="40"/>
        </w:rPr>
        <w:t xml:space="preserve">  </w:t>
      </w:r>
    </w:p>
    <w:p w:rsidR="007F7734" w:rsidRPr="0072428C" w:rsidRDefault="004F401A" w:rsidP="00402CFC">
      <w:pPr>
        <w:pStyle w:val="SectionHeading"/>
        <w:spacing w:after="0"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EDUCATION</w:t>
      </w:r>
    </w:p>
    <w:p w:rsidR="007F7734" w:rsidRPr="00DD557E" w:rsidRDefault="005E2BE3" w:rsidP="008A7433">
      <w:pPr>
        <w:pStyle w:val="Location"/>
        <w:spacing w:line="240" w:lineRule="auto"/>
        <w:ind w:left="0" w:firstLine="288"/>
        <w:contextualSpacing/>
        <w:rPr>
          <w:rFonts w:ascii="Times New Roman" w:hAnsi="Times New Roman" w:cs="Times New Roman"/>
          <w:sz w:val="20"/>
          <w:szCs w:val="20"/>
        </w:rPr>
      </w:pPr>
      <w:r w:rsidRPr="00DD557E">
        <w:rPr>
          <w:rFonts w:ascii="Times New Roman" w:hAnsi="Times New Roman" w:cs="Times New Roman"/>
          <w:b/>
          <w:sz w:val="20"/>
          <w:szCs w:val="20"/>
        </w:rPr>
        <w:t>Georgia Institute of Technology - Atlanta, GA</w:t>
      </w:r>
      <w:r w:rsidR="000D230C" w:rsidRPr="00DD557E">
        <w:rPr>
          <w:rFonts w:ascii="Times New Roman" w:hAnsi="Times New Roman" w:cs="Times New Roman"/>
          <w:b/>
          <w:sz w:val="20"/>
          <w:szCs w:val="20"/>
        </w:rPr>
        <w:tab/>
      </w:r>
      <w:r w:rsidR="000D230C" w:rsidRPr="00DD557E">
        <w:rPr>
          <w:rFonts w:ascii="Times New Roman" w:hAnsi="Times New Roman" w:cs="Times New Roman"/>
          <w:sz w:val="20"/>
          <w:szCs w:val="20"/>
        </w:rPr>
        <w:tab/>
      </w:r>
      <w:r w:rsidR="000D230C" w:rsidRPr="00DD557E">
        <w:rPr>
          <w:rFonts w:ascii="Times New Roman" w:hAnsi="Times New Roman" w:cs="Times New Roman"/>
          <w:sz w:val="20"/>
          <w:szCs w:val="20"/>
        </w:rPr>
        <w:tab/>
      </w:r>
      <w:r w:rsidR="000D230C" w:rsidRPr="00DD557E">
        <w:rPr>
          <w:rFonts w:ascii="Times New Roman" w:hAnsi="Times New Roman" w:cs="Times New Roman"/>
          <w:sz w:val="20"/>
          <w:szCs w:val="20"/>
        </w:rPr>
        <w:tab/>
      </w:r>
      <w:r w:rsidR="000D230C" w:rsidRPr="00DD557E">
        <w:rPr>
          <w:rFonts w:ascii="Times New Roman" w:hAnsi="Times New Roman" w:cs="Times New Roman"/>
          <w:sz w:val="20"/>
          <w:szCs w:val="20"/>
        </w:rPr>
        <w:tab/>
      </w:r>
      <w:r w:rsidR="000120B6" w:rsidRPr="00DD557E">
        <w:rPr>
          <w:rFonts w:ascii="Times New Roman" w:hAnsi="Times New Roman" w:cs="Times New Roman"/>
          <w:sz w:val="20"/>
          <w:szCs w:val="20"/>
        </w:rPr>
        <w:t xml:space="preserve"> </w:t>
      </w:r>
      <w:r w:rsidR="00ED3ABC" w:rsidRPr="00DD557E">
        <w:rPr>
          <w:rFonts w:ascii="Times New Roman" w:hAnsi="Times New Roman" w:cs="Times New Roman"/>
          <w:sz w:val="20"/>
          <w:szCs w:val="20"/>
        </w:rPr>
        <w:t xml:space="preserve">        </w:t>
      </w:r>
      <w:r w:rsidR="00DD557E">
        <w:rPr>
          <w:rFonts w:ascii="Times New Roman" w:hAnsi="Times New Roman" w:cs="Times New Roman"/>
          <w:sz w:val="20"/>
          <w:szCs w:val="20"/>
        </w:rPr>
        <w:tab/>
      </w:r>
      <w:r w:rsidR="00DD557E">
        <w:rPr>
          <w:rFonts w:ascii="Times New Roman" w:hAnsi="Times New Roman" w:cs="Times New Roman"/>
          <w:sz w:val="20"/>
          <w:szCs w:val="20"/>
        </w:rPr>
        <w:tab/>
      </w:r>
      <w:r w:rsidR="009E2010" w:rsidRPr="00DD557E">
        <w:rPr>
          <w:rFonts w:ascii="Times New Roman" w:hAnsi="Times New Roman" w:cs="Times New Roman"/>
          <w:b/>
          <w:sz w:val="20"/>
          <w:szCs w:val="20"/>
        </w:rPr>
        <w:t>Graduating Dec</w:t>
      </w:r>
      <w:r w:rsidR="000B1CC0" w:rsidRPr="00DD557E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7F7734" w:rsidRPr="00DD557E" w:rsidRDefault="005E2BE3" w:rsidP="002E3DF5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DD557E">
        <w:rPr>
          <w:rFonts w:ascii="Times New Roman" w:hAnsi="Times New Roman" w:cs="Times New Roman"/>
          <w:i/>
          <w:sz w:val="20"/>
          <w:szCs w:val="20"/>
        </w:rPr>
        <w:t>Candidate for B.S. in Computer Science</w:t>
      </w:r>
      <w:r w:rsidR="004F401A" w:rsidRPr="00DD557E">
        <w:rPr>
          <w:rFonts w:ascii="Times New Roman" w:hAnsi="Times New Roman" w:cs="Times New Roman"/>
          <w:i/>
          <w:sz w:val="20"/>
          <w:szCs w:val="20"/>
        </w:rPr>
        <w:tab/>
      </w:r>
    </w:p>
    <w:p w:rsidR="007F7734" w:rsidRPr="00DD557E" w:rsidRDefault="004818A9" w:rsidP="00FF6E58">
      <w:pPr>
        <w:pStyle w:val="NormalBodyText"/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DD557E">
        <w:rPr>
          <w:rFonts w:ascii="Times New Roman" w:hAnsi="Times New Roman" w:cs="Times New Roman"/>
          <w:sz w:val="20"/>
          <w:szCs w:val="20"/>
        </w:rPr>
        <w:t>GPA: 3.96</w:t>
      </w:r>
      <w:r w:rsidR="005E2BE3" w:rsidRPr="00DD557E">
        <w:rPr>
          <w:rFonts w:ascii="Times New Roman" w:hAnsi="Times New Roman" w:cs="Times New Roman"/>
          <w:sz w:val="20"/>
          <w:szCs w:val="20"/>
        </w:rPr>
        <w:t>/4.0</w:t>
      </w:r>
    </w:p>
    <w:p w:rsidR="00D22BB4" w:rsidRPr="00D22BB4" w:rsidRDefault="00D22BB4" w:rsidP="00402CFC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Courses:</w:t>
      </w:r>
      <w:r w:rsidRPr="0012745D">
        <w:rPr>
          <w:rFonts w:ascii="Times New Roman" w:hAnsi="Times New Roman" w:cs="Times New Roman"/>
          <w:sz w:val="20"/>
          <w:szCs w:val="20"/>
        </w:rPr>
        <w:t xml:space="preserve"> Information Security </w:t>
      </w:r>
      <w:r>
        <w:rPr>
          <w:rFonts w:ascii="Times New Roman" w:hAnsi="Times New Roman" w:cs="Times New Roman"/>
          <w:sz w:val="20"/>
          <w:szCs w:val="20"/>
        </w:rPr>
        <w:t>Lab, Systems and Networks</w:t>
      </w:r>
      <w:r w:rsidRPr="0012745D">
        <w:rPr>
          <w:rFonts w:ascii="Times New Roman" w:hAnsi="Times New Roman" w:cs="Times New Roman"/>
          <w:sz w:val="20"/>
          <w:szCs w:val="20"/>
        </w:rPr>
        <w:t xml:space="preserve">, Advanced O.S. Development, </w:t>
      </w:r>
      <w:r>
        <w:rPr>
          <w:rFonts w:ascii="Times New Roman" w:hAnsi="Times New Roman" w:cs="Times New Roman"/>
          <w:sz w:val="20"/>
          <w:szCs w:val="20"/>
        </w:rPr>
        <w:t>HPC &amp; Distributed Systems</w:t>
      </w:r>
    </w:p>
    <w:p w:rsidR="00E05806" w:rsidRPr="0072428C" w:rsidRDefault="004F401A" w:rsidP="0085365D">
      <w:pPr>
        <w:pStyle w:val="SectionHeading"/>
        <w:spacing w:before="80" w:after="0"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EXPERIENCE</w:t>
      </w:r>
    </w:p>
    <w:p w:rsidR="00E05806" w:rsidRPr="00A71AFE" w:rsidRDefault="00DB4819" w:rsidP="00E05806">
      <w:pPr>
        <w:pStyle w:val="Location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1AFE">
        <w:rPr>
          <w:rFonts w:ascii="Times New Roman" w:hAnsi="Times New Roman" w:cs="Times New Roman"/>
          <w:b/>
          <w:sz w:val="20"/>
          <w:szCs w:val="20"/>
        </w:rPr>
        <w:t>Prudential Financial</w:t>
      </w:r>
      <w:r w:rsidR="001F1E93" w:rsidRPr="00A71AF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1F1E93" w:rsidRPr="002E7B69">
        <w:rPr>
          <w:rFonts w:ascii="Times New Roman" w:hAnsi="Times New Roman" w:cs="Times New Roman"/>
          <w:sz w:val="20"/>
          <w:szCs w:val="20"/>
        </w:rPr>
        <w:t>Newark</w:t>
      </w:r>
      <w:r w:rsidR="000B137A" w:rsidRPr="002E7B69">
        <w:rPr>
          <w:rFonts w:ascii="Times New Roman" w:hAnsi="Times New Roman" w:cs="Times New Roman"/>
          <w:sz w:val="20"/>
          <w:szCs w:val="20"/>
        </w:rPr>
        <w:t>, NJ</w:t>
      </w:r>
      <w:r w:rsidR="00A1594E" w:rsidRPr="00A71AFE">
        <w:rPr>
          <w:rFonts w:ascii="Times New Roman" w:hAnsi="Times New Roman" w:cs="Times New Roman"/>
          <w:b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D010E8" w:rsidRPr="00A71AFE">
        <w:rPr>
          <w:rFonts w:ascii="Times New Roman" w:hAnsi="Times New Roman" w:cs="Times New Roman"/>
          <w:sz w:val="20"/>
          <w:szCs w:val="20"/>
        </w:rPr>
        <w:t xml:space="preserve">     </w:t>
      </w:r>
      <w:r w:rsidR="00ED3ABC" w:rsidRPr="00A71AFE">
        <w:rPr>
          <w:rFonts w:ascii="Times New Roman" w:hAnsi="Times New Roman" w:cs="Times New Roman"/>
          <w:sz w:val="20"/>
          <w:szCs w:val="20"/>
        </w:rPr>
        <w:t xml:space="preserve"> </w:t>
      </w:r>
      <w:r w:rsidR="00213F9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9F1BFA" w:rsidRPr="00A71AFE">
        <w:rPr>
          <w:rFonts w:ascii="Times New Roman" w:hAnsi="Times New Roman" w:cs="Times New Roman"/>
          <w:b/>
          <w:sz w:val="20"/>
          <w:szCs w:val="20"/>
        </w:rPr>
        <w:t>May 2018</w:t>
      </w:r>
      <w:r w:rsidR="00F7670C" w:rsidRPr="00A71AFE">
        <w:rPr>
          <w:rFonts w:ascii="Times New Roman" w:hAnsi="Times New Roman" w:cs="Times New Roman"/>
          <w:b/>
          <w:sz w:val="20"/>
          <w:szCs w:val="20"/>
        </w:rPr>
        <w:t xml:space="preserve"> – August 2018</w:t>
      </w:r>
    </w:p>
    <w:p w:rsidR="00CE29FD" w:rsidRPr="00A71AFE" w:rsidRDefault="00CE29FD" w:rsidP="00CE29FD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A71AFE">
        <w:rPr>
          <w:rFonts w:ascii="Times New Roman" w:hAnsi="Times New Roman" w:cs="Times New Roman"/>
          <w:i/>
          <w:sz w:val="20"/>
          <w:szCs w:val="20"/>
        </w:rPr>
        <w:t>Softwa</w:t>
      </w:r>
      <w:r w:rsidR="00E05806" w:rsidRPr="00A71AFE">
        <w:rPr>
          <w:rFonts w:ascii="Times New Roman" w:hAnsi="Times New Roman" w:cs="Times New Roman"/>
          <w:i/>
          <w:sz w:val="20"/>
          <w:szCs w:val="20"/>
        </w:rPr>
        <w:t xml:space="preserve">re Engineer Intern, </w:t>
      </w:r>
      <w:r w:rsidR="007F4D38" w:rsidRPr="00A71AFE">
        <w:rPr>
          <w:rFonts w:ascii="Times New Roman" w:hAnsi="Times New Roman" w:cs="Times New Roman"/>
          <w:i/>
          <w:sz w:val="20"/>
          <w:szCs w:val="20"/>
        </w:rPr>
        <w:t>Enterprise Services &amp; Systems</w:t>
      </w:r>
      <w:r w:rsidR="00E05806" w:rsidRPr="00A71AFE">
        <w:rPr>
          <w:rFonts w:ascii="Times New Roman" w:hAnsi="Times New Roman" w:cs="Times New Roman"/>
          <w:i/>
          <w:sz w:val="20"/>
          <w:szCs w:val="20"/>
        </w:rPr>
        <w:tab/>
      </w:r>
    </w:p>
    <w:p w:rsidR="00AA068B" w:rsidRDefault="00FA5955" w:rsidP="007E0817">
      <w:pPr>
        <w:pStyle w:val="SpaceAfter"/>
        <w:numPr>
          <w:ilvl w:val="0"/>
          <w:numId w:val="16"/>
        </w:numPr>
        <w:spacing w:line="240" w:lineRule="auto"/>
        <w:ind w:left="630" w:right="8"/>
        <w:contextualSpacing/>
        <w:rPr>
          <w:rFonts w:ascii="Times New Roman" w:hAnsi="Times New Roman" w:cs="Times New Roman"/>
          <w:sz w:val="20"/>
          <w:szCs w:val="20"/>
        </w:rPr>
      </w:pPr>
      <w:r w:rsidRPr="00FA5955">
        <w:rPr>
          <w:rFonts w:ascii="Times New Roman" w:hAnsi="Times New Roman" w:cs="Times New Roman"/>
          <w:sz w:val="20"/>
          <w:szCs w:val="20"/>
        </w:rPr>
        <w:t>Modernized in-house Metadata Management System (TMS) web application, enabling lower query latency, a wider array of query protocols as well as reorganization into stable microservices.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A068B" w:rsidRDefault="00FA5955" w:rsidP="00AA068B">
      <w:pPr>
        <w:pStyle w:val="SpaceAfter"/>
        <w:numPr>
          <w:ilvl w:val="0"/>
          <w:numId w:val="15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Added frontend features using ReactJS </w:t>
      </w:r>
      <w:r w:rsidR="00D51169">
        <w:rPr>
          <w:rFonts w:ascii="Times New Roman" w:hAnsi="Times New Roman" w:cs="Times New Roman"/>
          <w:sz w:val="20"/>
          <w:szCs w:val="20"/>
        </w:rPr>
        <w:t>(previously JSP</w:t>
      </w:r>
      <w:r w:rsidRPr="00FA5955">
        <w:rPr>
          <w:rFonts w:ascii="Times New Roman" w:hAnsi="Times New Roman" w:cs="Times New Roman"/>
          <w:sz w:val="20"/>
          <w:szCs w:val="20"/>
        </w:rPr>
        <w:t xml:space="preserve">) and rewrote Struts2 MVC functionality in Spring MVC(Web). </w:t>
      </w:r>
    </w:p>
    <w:p w:rsidR="00DC7CF7" w:rsidRPr="00E63F11" w:rsidRDefault="00FA5955" w:rsidP="00AA068B">
      <w:pPr>
        <w:pStyle w:val="SpaceAfter"/>
        <w:numPr>
          <w:ilvl w:val="0"/>
          <w:numId w:val="15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FA5955">
        <w:rPr>
          <w:rFonts w:ascii="Times New Roman" w:hAnsi="Times New Roman" w:cs="Times New Roman"/>
          <w:sz w:val="20"/>
          <w:szCs w:val="20"/>
        </w:rPr>
        <w:t xml:space="preserve">Using the Spring Framework, the application is </w:t>
      </w:r>
      <w:r w:rsidR="008E17FD">
        <w:rPr>
          <w:rFonts w:ascii="Times New Roman" w:hAnsi="Times New Roman" w:cs="Times New Roman"/>
          <w:sz w:val="20"/>
          <w:szCs w:val="20"/>
        </w:rPr>
        <w:t>now able to integrate</w:t>
      </w:r>
      <w:r w:rsidRPr="00FA5955">
        <w:rPr>
          <w:rFonts w:ascii="Times New Roman" w:hAnsi="Times New Roman" w:cs="Times New Roman"/>
          <w:sz w:val="20"/>
          <w:szCs w:val="20"/>
        </w:rPr>
        <w:t xml:space="preserve"> with other middleware tools and pr</w:t>
      </w:r>
      <w:r w:rsidR="008E17FD">
        <w:rPr>
          <w:rFonts w:ascii="Times New Roman" w:hAnsi="Times New Roman" w:cs="Times New Roman"/>
          <w:sz w:val="20"/>
          <w:szCs w:val="20"/>
        </w:rPr>
        <w:t xml:space="preserve">ovides microservices for </w:t>
      </w:r>
      <w:r w:rsidRPr="00FA5955">
        <w:rPr>
          <w:rFonts w:ascii="Times New Roman" w:hAnsi="Times New Roman" w:cs="Times New Roman"/>
          <w:sz w:val="20"/>
          <w:szCs w:val="20"/>
        </w:rPr>
        <w:t xml:space="preserve">metadata management. </w:t>
      </w:r>
      <w:r w:rsidR="003E6F20" w:rsidRPr="00E63F11">
        <w:rPr>
          <w:rFonts w:ascii="Times New Roman" w:hAnsi="Times New Roman" w:cs="Times New Roman"/>
          <w:sz w:val="20"/>
          <w:szCs w:val="20"/>
        </w:rPr>
        <w:t xml:space="preserve">(Spring Web/Boot, JSP, </w:t>
      </w:r>
      <w:r w:rsidR="000635C5">
        <w:rPr>
          <w:rFonts w:ascii="Times New Roman" w:hAnsi="Times New Roman" w:cs="Times New Roman"/>
          <w:sz w:val="20"/>
          <w:szCs w:val="20"/>
        </w:rPr>
        <w:t>Stru</w:t>
      </w:r>
      <w:r w:rsidR="003E6F20" w:rsidRPr="00E63F11">
        <w:rPr>
          <w:rFonts w:ascii="Times New Roman" w:hAnsi="Times New Roman" w:cs="Times New Roman"/>
          <w:sz w:val="20"/>
          <w:szCs w:val="20"/>
        </w:rPr>
        <w:t>t2, Maven, Gradle, Java 8</w:t>
      </w:r>
      <w:r w:rsidR="00617EC8">
        <w:rPr>
          <w:rFonts w:ascii="Times New Roman" w:hAnsi="Times New Roman" w:cs="Times New Roman"/>
          <w:sz w:val="20"/>
          <w:szCs w:val="20"/>
        </w:rPr>
        <w:t>, Javascript, Reactjs</w:t>
      </w:r>
      <w:r w:rsidR="00C4480A">
        <w:rPr>
          <w:rFonts w:ascii="Times New Roman" w:hAnsi="Times New Roman" w:cs="Times New Roman"/>
          <w:sz w:val="20"/>
          <w:szCs w:val="20"/>
        </w:rPr>
        <w:t>, ES6</w:t>
      </w:r>
      <w:r w:rsidR="003E6F20" w:rsidRPr="00E63F11">
        <w:rPr>
          <w:rFonts w:ascii="Times New Roman" w:hAnsi="Times New Roman" w:cs="Times New Roman"/>
          <w:sz w:val="20"/>
          <w:szCs w:val="20"/>
        </w:rPr>
        <w:t>).</w:t>
      </w:r>
    </w:p>
    <w:p w:rsidR="00582806" w:rsidRPr="00E63F11" w:rsidRDefault="00116A91" w:rsidP="001A2424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Reduced daily build time </w:t>
      </w:r>
      <w:r w:rsidR="00A62076">
        <w:rPr>
          <w:rFonts w:ascii="Times New Roman" w:hAnsi="Times New Roman" w:cs="Times New Roman"/>
          <w:sz w:val="20"/>
          <w:szCs w:val="20"/>
        </w:rPr>
        <w:t xml:space="preserve">of MMS system </w:t>
      </w:r>
      <w:r>
        <w:rPr>
          <w:rFonts w:ascii="Times New Roman" w:hAnsi="Times New Roman" w:cs="Times New Roman"/>
          <w:sz w:val="20"/>
          <w:szCs w:val="20"/>
        </w:rPr>
        <w:t xml:space="preserve">by </w:t>
      </w:r>
      <w:r w:rsidR="00805023">
        <w:rPr>
          <w:rFonts w:ascii="Times New Roman" w:hAnsi="Times New Roman" w:cs="Times New Roman"/>
          <w:sz w:val="20"/>
          <w:szCs w:val="20"/>
        </w:rPr>
        <w:t>several hours</w:t>
      </w:r>
      <w:r>
        <w:rPr>
          <w:rFonts w:ascii="Times New Roman" w:hAnsi="Times New Roman" w:cs="Times New Roman"/>
          <w:sz w:val="20"/>
          <w:szCs w:val="20"/>
        </w:rPr>
        <w:t xml:space="preserve"> with</w:t>
      </w:r>
      <w:r w:rsidR="00870026" w:rsidRPr="00E63F11">
        <w:rPr>
          <w:rFonts w:ascii="Times New Roman" w:hAnsi="Times New Roman" w:cs="Times New Roman"/>
          <w:sz w:val="20"/>
          <w:szCs w:val="20"/>
        </w:rPr>
        <w:t xml:space="preserve"> </w:t>
      </w:r>
      <w:r w:rsidR="00582806" w:rsidRPr="00E63F11">
        <w:rPr>
          <w:rFonts w:ascii="Times New Roman" w:hAnsi="Times New Roman" w:cs="Times New Roman"/>
          <w:sz w:val="20"/>
          <w:szCs w:val="20"/>
        </w:rPr>
        <w:t>mul</w:t>
      </w:r>
      <w:r>
        <w:rPr>
          <w:rFonts w:ascii="Times New Roman" w:hAnsi="Times New Roman" w:cs="Times New Roman"/>
          <w:sz w:val="20"/>
          <w:szCs w:val="20"/>
        </w:rPr>
        <w:t>ti-module Maven build scripts that</w:t>
      </w:r>
      <w:r w:rsidR="00582806" w:rsidRPr="00E63F11">
        <w:rPr>
          <w:rFonts w:ascii="Times New Roman" w:hAnsi="Times New Roman" w:cs="Times New Roman"/>
          <w:sz w:val="20"/>
          <w:szCs w:val="20"/>
        </w:rPr>
        <w:t xml:space="preserve"> automate </w:t>
      </w:r>
      <w:r w:rsidR="00C96AC9" w:rsidRPr="00E63F11">
        <w:rPr>
          <w:rFonts w:ascii="Times New Roman" w:hAnsi="Times New Roman" w:cs="Times New Roman"/>
          <w:sz w:val="20"/>
          <w:szCs w:val="20"/>
        </w:rPr>
        <w:t>buil</w:t>
      </w:r>
      <w:r w:rsidR="00A92A36" w:rsidRPr="00E63F11">
        <w:rPr>
          <w:rFonts w:ascii="Times New Roman" w:hAnsi="Times New Roman" w:cs="Times New Roman"/>
          <w:sz w:val="20"/>
          <w:szCs w:val="20"/>
        </w:rPr>
        <w:t>ding of Oracle</w:t>
      </w:r>
      <w:r>
        <w:rPr>
          <w:rFonts w:ascii="Times New Roman" w:hAnsi="Times New Roman" w:cs="Times New Roman"/>
          <w:sz w:val="20"/>
          <w:szCs w:val="20"/>
        </w:rPr>
        <w:t xml:space="preserve"> ADF applications.</w:t>
      </w:r>
      <w:r w:rsidR="000635C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44BB" w:rsidRPr="00E63F11" w:rsidRDefault="000444BB" w:rsidP="002D1241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E63F11">
        <w:rPr>
          <w:rFonts w:ascii="Times New Roman" w:hAnsi="Times New Roman" w:cs="Times New Roman"/>
          <w:sz w:val="20"/>
          <w:szCs w:val="20"/>
        </w:rPr>
        <w:t>Agile Methodology: paired programming, story writing, and extensive testing [TDD], including</w:t>
      </w:r>
      <w:r w:rsidR="002D1241" w:rsidRPr="00E63F11">
        <w:rPr>
          <w:rFonts w:ascii="Times New Roman" w:hAnsi="Times New Roman" w:cs="Times New Roman"/>
          <w:sz w:val="20"/>
          <w:szCs w:val="20"/>
        </w:rPr>
        <w:t xml:space="preserve"> </w:t>
      </w:r>
      <w:r w:rsidRPr="00E63F11">
        <w:rPr>
          <w:rFonts w:ascii="Times New Roman" w:hAnsi="Times New Roman" w:cs="Times New Roman"/>
          <w:sz w:val="20"/>
          <w:szCs w:val="20"/>
        </w:rPr>
        <w:t>unit, integration, e2e, mutation, and performance (J</w:t>
      </w:r>
      <w:r w:rsidR="00157C9C" w:rsidRPr="00E63F11">
        <w:rPr>
          <w:rFonts w:ascii="Times New Roman" w:hAnsi="Times New Roman" w:cs="Times New Roman"/>
          <w:sz w:val="20"/>
          <w:szCs w:val="20"/>
        </w:rPr>
        <w:t>u</w:t>
      </w:r>
      <w:r w:rsidRPr="00E63F11">
        <w:rPr>
          <w:rFonts w:ascii="Times New Roman" w:hAnsi="Times New Roman" w:cs="Times New Roman"/>
          <w:sz w:val="20"/>
          <w:szCs w:val="20"/>
        </w:rPr>
        <w:t>nit</w:t>
      </w:r>
      <w:r w:rsidR="00157C9C">
        <w:rPr>
          <w:rFonts w:ascii="Times New Roman" w:hAnsi="Times New Roman" w:cs="Times New Roman"/>
          <w:sz w:val="20"/>
          <w:szCs w:val="20"/>
        </w:rPr>
        <w:t xml:space="preserve">, TestComplete, </w:t>
      </w:r>
      <w:r w:rsidR="00CE7C36">
        <w:rPr>
          <w:rFonts w:ascii="Times New Roman" w:hAnsi="Times New Roman" w:cs="Times New Roman"/>
          <w:sz w:val="20"/>
          <w:szCs w:val="20"/>
        </w:rPr>
        <w:t>Jenkins</w:t>
      </w:r>
      <w:r w:rsidRPr="00E63F11">
        <w:rPr>
          <w:rFonts w:ascii="Times New Roman" w:hAnsi="Times New Roman" w:cs="Times New Roman"/>
          <w:sz w:val="20"/>
          <w:szCs w:val="20"/>
        </w:rPr>
        <w:t>)</w:t>
      </w:r>
    </w:p>
    <w:p w:rsidR="003C208E" w:rsidRPr="00A71AFE" w:rsidRDefault="003C208E" w:rsidP="003C208E">
      <w:pPr>
        <w:pStyle w:val="Location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1AFE">
        <w:rPr>
          <w:rFonts w:ascii="Times New Roman" w:hAnsi="Times New Roman" w:cs="Times New Roman"/>
          <w:b/>
          <w:sz w:val="20"/>
          <w:szCs w:val="20"/>
        </w:rPr>
        <w:t xml:space="preserve">Institute for </w:t>
      </w:r>
      <w:r w:rsidR="00487DC7">
        <w:rPr>
          <w:rFonts w:ascii="Times New Roman" w:hAnsi="Times New Roman" w:cs="Times New Roman"/>
          <w:b/>
          <w:sz w:val="20"/>
          <w:szCs w:val="20"/>
        </w:rPr>
        <w:t>Information Security and</w:t>
      </w:r>
      <w:r w:rsidR="00077A0F">
        <w:rPr>
          <w:rFonts w:ascii="Times New Roman" w:hAnsi="Times New Roman" w:cs="Times New Roman"/>
          <w:b/>
          <w:sz w:val="20"/>
          <w:szCs w:val="20"/>
        </w:rPr>
        <w:t xml:space="preserve"> Privacy -</w:t>
      </w:r>
      <w:r w:rsidRPr="00A71A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E7B69">
        <w:rPr>
          <w:rFonts w:ascii="Times New Roman" w:hAnsi="Times New Roman" w:cs="Times New Roman"/>
          <w:sz w:val="20"/>
          <w:szCs w:val="20"/>
        </w:rPr>
        <w:t>Georgia Tech</w:t>
      </w:r>
      <w:r w:rsidRPr="00A71A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D3ABC" w:rsidRPr="00A71AFE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213F9C">
        <w:rPr>
          <w:rFonts w:ascii="Times New Roman" w:hAnsi="Times New Roman" w:cs="Times New Roman"/>
          <w:sz w:val="20"/>
          <w:szCs w:val="20"/>
        </w:rPr>
        <w:tab/>
      </w:r>
      <w:r w:rsidR="00213F9C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A71AFE">
        <w:rPr>
          <w:rFonts w:ascii="Times New Roman" w:hAnsi="Times New Roman" w:cs="Times New Roman"/>
          <w:b/>
          <w:sz w:val="20"/>
          <w:szCs w:val="20"/>
        </w:rPr>
        <w:t>October 2017 – February 2018</w:t>
      </w:r>
    </w:p>
    <w:p w:rsidR="003C208E" w:rsidRPr="00A71AFE" w:rsidRDefault="00FC5698" w:rsidP="003C208E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A71AFE">
        <w:rPr>
          <w:rFonts w:ascii="Times New Roman" w:hAnsi="Times New Roman" w:cs="Times New Roman"/>
          <w:i/>
          <w:sz w:val="20"/>
          <w:szCs w:val="20"/>
        </w:rPr>
        <w:t>Undergraduate Research Assistant</w:t>
      </w:r>
      <w:r w:rsidR="00A56B33">
        <w:rPr>
          <w:rFonts w:ascii="Times New Roman" w:hAnsi="Times New Roman" w:cs="Times New Roman"/>
          <w:i/>
          <w:sz w:val="20"/>
          <w:szCs w:val="20"/>
        </w:rPr>
        <w:t xml:space="preserve"> – Dr. Taesoo Kim</w:t>
      </w:r>
    </w:p>
    <w:p w:rsidR="003C208E" w:rsidRPr="00346CEF" w:rsidRDefault="003C208E" w:rsidP="00FF6E58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346CEF">
        <w:rPr>
          <w:rFonts w:ascii="Times New Roman" w:hAnsi="Times New Roman" w:cs="Times New Roman"/>
          <w:sz w:val="20"/>
          <w:szCs w:val="20"/>
        </w:rPr>
        <w:t>Designed and evaluated new anti-fuzzing techniques to slow down modern fuzzers and protect software</w:t>
      </w:r>
      <w:r w:rsidR="00942900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052611">
        <w:rPr>
          <w:rFonts w:ascii="Times New Roman" w:hAnsi="Times New Roman" w:cs="Times New Roman"/>
          <w:sz w:val="20"/>
          <w:szCs w:val="20"/>
        </w:rPr>
        <w:t>(ELF binaries)</w:t>
      </w:r>
      <w:r w:rsidRPr="00346CEF">
        <w:rPr>
          <w:rFonts w:ascii="Times New Roman" w:hAnsi="Times New Roman" w:cs="Times New Roman"/>
          <w:sz w:val="20"/>
          <w:szCs w:val="20"/>
        </w:rPr>
        <w:t xml:space="preserve"> from malicious fuzzing.</w:t>
      </w:r>
    </w:p>
    <w:p w:rsidR="003C208E" w:rsidRPr="00346CEF" w:rsidRDefault="003C208E" w:rsidP="00FF6E58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346CEF">
        <w:rPr>
          <w:rFonts w:ascii="Times New Roman" w:hAnsi="Times New Roman" w:cs="Times New Roman"/>
          <w:sz w:val="20"/>
          <w:szCs w:val="20"/>
        </w:rPr>
        <w:t xml:space="preserve">Wrote LLVM passes in </w:t>
      </w:r>
      <w:r w:rsidRPr="00346CEF">
        <w:rPr>
          <w:rFonts w:ascii="Times New Roman" w:hAnsi="Times New Roman" w:cs="Times New Roman"/>
          <w:b/>
          <w:sz w:val="20"/>
          <w:szCs w:val="20"/>
        </w:rPr>
        <w:t>C++</w:t>
      </w:r>
      <w:r w:rsidRPr="00346CEF">
        <w:rPr>
          <w:rFonts w:ascii="Times New Roman" w:hAnsi="Times New Roman" w:cs="Times New Roman"/>
          <w:sz w:val="20"/>
          <w:szCs w:val="20"/>
        </w:rPr>
        <w:t xml:space="preserve"> to implement anti-fuzzing techniques in existing Linux executables.</w:t>
      </w:r>
      <w:r w:rsidR="007165E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C208E" w:rsidRPr="00346CEF" w:rsidRDefault="0072440E" w:rsidP="00FF6E58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3C208E" w:rsidRPr="00346CEF">
        <w:rPr>
          <w:rFonts w:ascii="Times New Roman" w:hAnsi="Times New Roman" w:cs="Times New Roman"/>
          <w:sz w:val="20"/>
          <w:szCs w:val="20"/>
        </w:rPr>
        <w:t>utomate</w:t>
      </w:r>
      <w:r>
        <w:rPr>
          <w:rFonts w:ascii="Times New Roman" w:hAnsi="Times New Roman" w:cs="Times New Roman"/>
          <w:sz w:val="20"/>
          <w:szCs w:val="20"/>
        </w:rPr>
        <w:t>d</w:t>
      </w:r>
      <w:r w:rsidR="003C208E" w:rsidRPr="00346C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executable instrumentation, </w:t>
      </w:r>
      <w:r w:rsidR="003C208E" w:rsidRPr="00346CEF">
        <w:rPr>
          <w:rFonts w:ascii="Times New Roman" w:hAnsi="Times New Roman" w:cs="Times New Roman"/>
          <w:sz w:val="20"/>
          <w:szCs w:val="20"/>
        </w:rPr>
        <w:t xml:space="preserve">unit testing </w:t>
      </w:r>
      <w:r>
        <w:rPr>
          <w:rFonts w:ascii="Times New Roman" w:hAnsi="Times New Roman" w:cs="Times New Roman"/>
          <w:sz w:val="20"/>
          <w:szCs w:val="20"/>
        </w:rPr>
        <w:t>of anti-fuzzing methods as well as analy</w:t>
      </w:r>
      <w:r w:rsidR="007C40A4">
        <w:rPr>
          <w:rFonts w:ascii="Times New Roman" w:hAnsi="Times New Roman" w:cs="Times New Roman"/>
          <w:sz w:val="20"/>
          <w:szCs w:val="20"/>
        </w:rPr>
        <w:t xml:space="preserve">sis and plotting of </w:t>
      </w:r>
      <w:r w:rsidR="003C208E" w:rsidRPr="00346CEF">
        <w:rPr>
          <w:rFonts w:ascii="Times New Roman" w:hAnsi="Times New Roman" w:cs="Times New Roman"/>
          <w:sz w:val="20"/>
          <w:szCs w:val="20"/>
        </w:rPr>
        <w:t>fuzzing s</w:t>
      </w:r>
      <w:r w:rsidR="007C40A4">
        <w:rPr>
          <w:rFonts w:ascii="Times New Roman" w:hAnsi="Times New Roman" w:cs="Times New Roman"/>
          <w:sz w:val="20"/>
          <w:szCs w:val="20"/>
        </w:rPr>
        <w:t xml:space="preserve">tatistics with </w:t>
      </w:r>
      <w:r w:rsidR="007C40A4" w:rsidRPr="008A0D94">
        <w:rPr>
          <w:rFonts w:ascii="Times New Roman" w:hAnsi="Times New Roman" w:cs="Times New Roman"/>
          <w:b/>
          <w:sz w:val="20"/>
          <w:szCs w:val="20"/>
        </w:rPr>
        <w:t>Python</w:t>
      </w:r>
      <w:r w:rsidR="007C40A4">
        <w:rPr>
          <w:rFonts w:ascii="Times New Roman" w:hAnsi="Times New Roman" w:cs="Times New Roman"/>
          <w:sz w:val="20"/>
          <w:szCs w:val="20"/>
        </w:rPr>
        <w:t>.</w:t>
      </w:r>
    </w:p>
    <w:p w:rsidR="003C208E" w:rsidRPr="00346CEF" w:rsidRDefault="003C208E" w:rsidP="00457ADA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346CEF">
        <w:rPr>
          <w:rFonts w:ascii="Times New Roman" w:hAnsi="Times New Roman" w:cs="Times New Roman"/>
          <w:sz w:val="20"/>
          <w:szCs w:val="20"/>
        </w:rPr>
        <w:t>Revised and edited final paper which was submitted to USENIX and Black Hat.</w:t>
      </w:r>
    </w:p>
    <w:p w:rsidR="007F7734" w:rsidRPr="00A71AFE" w:rsidRDefault="00C04D1F" w:rsidP="002E3DF5">
      <w:pPr>
        <w:pStyle w:val="Location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1AFE">
        <w:rPr>
          <w:rFonts w:ascii="Times New Roman" w:hAnsi="Times New Roman" w:cs="Times New Roman"/>
          <w:b/>
          <w:sz w:val="20"/>
          <w:szCs w:val="20"/>
        </w:rPr>
        <w:t xml:space="preserve">Advise Technologies – </w:t>
      </w:r>
      <w:r w:rsidRPr="002E7B69">
        <w:rPr>
          <w:rFonts w:ascii="Times New Roman" w:hAnsi="Times New Roman" w:cs="Times New Roman"/>
          <w:sz w:val="20"/>
          <w:szCs w:val="20"/>
        </w:rPr>
        <w:t>New York City, NY</w:t>
      </w:r>
      <w:r w:rsidR="00B020AE" w:rsidRPr="00A71AFE">
        <w:rPr>
          <w:rFonts w:ascii="Times New Roman" w:hAnsi="Times New Roman" w:cs="Times New Roman"/>
          <w:sz w:val="20"/>
          <w:szCs w:val="20"/>
        </w:rPr>
        <w:tab/>
      </w:r>
      <w:r w:rsidR="00B020AE" w:rsidRPr="00A71AFE">
        <w:rPr>
          <w:rFonts w:ascii="Times New Roman" w:hAnsi="Times New Roman" w:cs="Times New Roman"/>
          <w:sz w:val="20"/>
          <w:szCs w:val="20"/>
        </w:rPr>
        <w:tab/>
      </w:r>
      <w:r w:rsidR="00B020AE" w:rsidRPr="00A71AFE">
        <w:rPr>
          <w:rFonts w:ascii="Times New Roman" w:hAnsi="Times New Roman" w:cs="Times New Roman"/>
          <w:sz w:val="20"/>
          <w:szCs w:val="20"/>
        </w:rPr>
        <w:tab/>
      </w:r>
      <w:r w:rsidR="0004587E" w:rsidRPr="00A71AFE">
        <w:rPr>
          <w:rFonts w:ascii="Times New Roman" w:hAnsi="Times New Roman" w:cs="Times New Roman"/>
          <w:sz w:val="20"/>
          <w:szCs w:val="20"/>
        </w:rPr>
        <w:tab/>
      </w:r>
      <w:r w:rsidR="00ED3ABC" w:rsidRPr="00A71AFE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213F9C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="003732CA" w:rsidRPr="00A71AFE">
        <w:rPr>
          <w:rFonts w:ascii="Times New Roman" w:hAnsi="Times New Roman" w:cs="Times New Roman"/>
          <w:b/>
          <w:sz w:val="20"/>
          <w:szCs w:val="20"/>
        </w:rPr>
        <w:t>June 2016</w:t>
      </w:r>
      <w:r w:rsidR="0035721C" w:rsidRPr="00A71AFE">
        <w:rPr>
          <w:rFonts w:ascii="Times New Roman" w:hAnsi="Times New Roman" w:cs="Times New Roman"/>
          <w:b/>
          <w:sz w:val="20"/>
          <w:szCs w:val="20"/>
        </w:rPr>
        <w:t xml:space="preserve"> – August </w:t>
      </w:r>
      <w:r w:rsidR="003732CA" w:rsidRPr="00A71AFE">
        <w:rPr>
          <w:rFonts w:ascii="Times New Roman" w:hAnsi="Times New Roman" w:cs="Times New Roman"/>
          <w:b/>
          <w:sz w:val="20"/>
          <w:szCs w:val="20"/>
        </w:rPr>
        <w:t>2016</w:t>
      </w:r>
    </w:p>
    <w:p w:rsidR="007F7734" w:rsidRPr="00ED3ABC" w:rsidRDefault="009B7AB9" w:rsidP="002E3DF5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2"/>
        </w:rPr>
      </w:pPr>
      <w:r w:rsidRPr="00A71AFE">
        <w:rPr>
          <w:rFonts w:ascii="Times New Roman" w:hAnsi="Times New Roman" w:cs="Times New Roman"/>
          <w:i/>
          <w:sz w:val="20"/>
          <w:szCs w:val="20"/>
        </w:rPr>
        <w:t>Software Engineer Intern, CI and QA Team</w:t>
      </w:r>
      <w:r w:rsidR="004F401A" w:rsidRPr="00ED3ABC">
        <w:rPr>
          <w:rFonts w:ascii="Times New Roman" w:hAnsi="Times New Roman" w:cs="Times New Roman"/>
          <w:i/>
          <w:sz w:val="22"/>
        </w:rPr>
        <w:tab/>
      </w:r>
    </w:p>
    <w:p w:rsidR="002703F8" w:rsidRPr="007165EE" w:rsidRDefault="00294644" w:rsidP="00FF6E58">
      <w:pPr>
        <w:pStyle w:val="SpaceAfter"/>
        <w:numPr>
          <w:ilvl w:val="0"/>
          <w:numId w:val="12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7165EE">
        <w:rPr>
          <w:rFonts w:ascii="Times New Roman" w:hAnsi="Times New Roman" w:cs="Times New Roman"/>
          <w:sz w:val="20"/>
          <w:szCs w:val="20"/>
        </w:rPr>
        <w:t xml:space="preserve">Designed </w:t>
      </w:r>
      <w:r w:rsidR="002703F8" w:rsidRPr="007165EE">
        <w:rPr>
          <w:rFonts w:ascii="Times New Roman" w:hAnsi="Times New Roman" w:cs="Times New Roman"/>
          <w:sz w:val="20"/>
          <w:szCs w:val="20"/>
        </w:rPr>
        <w:t>a continuous integration system for the dev</w:t>
      </w:r>
      <w:r w:rsidR="005627FB" w:rsidRPr="007165EE">
        <w:rPr>
          <w:rFonts w:ascii="Times New Roman" w:hAnsi="Times New Roman" w:cs="Times New Roman"/>
          <w:sz w:val="20"/>
          <w:szCs w:val="20"/>
        </w:rPr>
        <w:t>elopment</w:t>
      </w:r>
      <w:r w:rsidR="002703F8" w:rsidRPr="007165EE">
        <w:rPr>
          <w:rFonts w:ascii="Times New Roman" w:hAnsi="Times New Roman" w:cs="Times New Roman"/>
          <w:sz w:val="20"/>
          <w:szCs w:val="20"/>
        </w:rPr>
        <w:t xml:space="preserve"> team that automatically pulled code from repos</w:t>
      </w:r>
      <w:r w:rsidR="004F1D55" w:rsidRPr="007165EE">
        <w:rPr>
          <w:rFonts w:ascii="Times New Roman" w:hAnsi="Times New Roman" w:cs="Times New Roman"/>
          <w:sz w:val="20"/>
          <w:szCs w:val="20"/>
        </w:rPr>
        <w:t>itories</w:t>
      </w:r>
      <w:r w:rsidR="002703F8" w:rsidRPr="007165EE">
        <w:rPr>
          <w:rFonts w:ascii="Times New Roman" w:hAnsi="Times New Roman" w:cs="Times New Roman"/>
          <w:sz w:val="20"/>
          <w:szCs w:val="20"/>
        </w:rPr>
        <w:t>, compiled</w:t>
      </w:r>
      <w:r w:rsidR="00390F9D" w:rsidRPr="007165EE">
        <w:rPr>
          <w:rFonts w:ascii="Times New Roman" w:hAnsi="Times New Roman" w:cs="Times New Roman"/>
          <w:sz w:val="20"/>
          <w:szCs w:val="20"/>
        </w:rPr>
        <w:t xml:space="preserve"> projects</w:t>
      </w:r>
      <w:r w:rsidR="002703F8" w:rsidRPr="007165EE">
        <w:rPr>
          <w:rFonts w:ascii="Times New Roman" w:hAnsi="Times New Roman" w:cs="Times New Roman"/>
          <w:sz w:val="20"/>
          <w:szCs w:val="20"/>
        </w:rPr>
        <w:t>, ran regression and unit tests and emailed results to team leads.</w:t>
      </w:r>
      <w:r w:rsidR="00630C88">
        <w:rPr>
          <w:rFonts w:ascii="Times New Roman" w:hAnsi="Times New Roman" w:cs="Times New Roman"/>
          <w:sz w:val="20"/>
          <w:szCs w:val="20"/>
        </w:rPr>
        <w:t xml:space="preserve"> (TestComplete, PowerShell, Java)</w:t>
      </w:r>
    </w:p>
    <w:p w:rsidR="002703F8" w:rsidRPr="007165EE" w:rsidRDefault="002703F8" w:rsidP="00FF6E58">
      <w:pPr>
        <w:pStyle w:val="SpaceAfter"/>
        <w:numPr>
          <w:ilvl w:val="0"/>
          <w:numId w:val="12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7165EE">
        <w:rPr>
          <w:rFonts w:ascii="Times New Roman" w:hAnsi="Times New Roman" w:cs="Times New Roman"/>
          <w:sz w:val="20"/>
          <w:szCs w:val="20"/>
        </w:rPr>
        <w:t xml:space="preserve">Designed </w:t>
      </w:r>
      <w:r w:rsidRPr="007165EE">
        <w:rPr>
          <w:rFonts w:ascii="Times New Roman" w:hAnsi="Times New Roman" w:cs="Times New Roman"/>
          <w:b/>
          <w:sz w:val="20"/>
          <w:szCs w:val="20"/>
        </w:rPr>
        <w:t>Java</w:t>
      </w:r>
      <w:r w:rsidRPr="007165EE">
        <w:rPr>
          <w:rFonts w:ascii="Times New Roman" w:hAnsi="Times New Roman" w:cs="Times New Roman"/>
          <w:sz w:val="20"/>
          <w:szCs w:val="20"/>
        </w:rPr>
        <w:t xml:space="preserve"> plugins for TeamCity CI server which added automation functionality such as email alerts and detailed logging.</w:t>
      </w:r>
    </w:p>
    <w:p w:rsidR="007F7734" w:rsidRPr="007165EE" w:rsidRDefault="002703F8" w:rsidP="00BC6A5E">
      <w:pPr>
        <w:pStyle w:val="SpaceAfter"/>
        <w:numPr>
          <w:ilvl w:val="0"/>
          <w:numId w:val="12"/>
        </w:numPr>
        <w:spacing w:after="80" w:line="240" w:lineRule="auto"/>
        <w:ind w:right="14"/>
        <w:contextualSpacing/>
        <w:rPr>
          <w:rFonts w:ascii="Times New Roman" w:hAnsi="Times New Roman" w:cs="Times New Roman"/>
          <w:sz w:val="20"/>
          <w:szCs w:val="20"/>
        </w:rPr>
      </w:pPr>
      <w:r w:rsidRPr="007165EE">
        <w:rPr>
          <w:rFonts w:ascii="Times New Roman" w:hAnsi="Times New Roman" w:cs="Times New Roman"/>
          <w:sz w:val="20"/>
          <w:szCs w:val="20"/>
        </w:rPr>
        <w:t xml:space="preserve">Scripted </w:t>
      </w:r>
      <w:r w:rsidR="003C208E" w:rsidRPr="007165EE">
        <w:rPr>
          <w:rFonts w:ascii="Times New Roman" w:hAnsi="Times New Roman" w:cs="Times New Roman"/>
          <w:sz w:val="20"/>
          <w:szCs w:val="20"/>
        </w:rPr>
        <w:t>custom</w:t>
      </w:r>
      <w:r w:rsidRPr="007165EE">
        <w:rPr>
          <w:rFonts w:ascii="Times New Roman" w:hAnsi="Times New Roman" w:cs="Times New Roman"/>
          <w:sz w:val="20"/>
          <w:szCs w:val="20"/>
        </w:rPr>
        <w:t xml:space="preserve"> regression tests in Jscript using the TestComplete testing suite.</w:t>
      </w:r>
    </w:p>
    <w:p w:rsidR="007F7734" w:rsidRPr="009B22FB" w:rsidRDefault="00A35AF3" w:rsidP="009B22FB">
      <w:pPr>
        <w:pStyle w:val="SectionHeading"/>
        <w:spacing w:before="0" w:after="0" w:line="240" w:lineRule="auto"/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ProjectS </w:t>
      </w:r>
      <w:r w:rsidR="009B22FB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9B22FB">
        <w:rPr>
          <w:rFonts w:ascii="Times New Roman" w:hAnsi="Times New Roman" w:cs="Times New Roman"/>
          <w:sz w:val="22"/>
        </w:rPr>
        <w:t>(</w:t>
      </w:r>
      <w:r w:rsidR="002E7B69">
        <w:rPr>
          <w:rFonts w:ascii="Times New Roman" w:hAnsi="Times New Roman" w:cs="Times New Roman"/>
          <w:sz w:val="18"/>
          <w:szCs w:val="18"/>
          <w:u w:val="single"/>
        </w:rPr>
        <w:t>github.com/david-Solodukhin</w:t>
      </w:r>
      <w:r w:rsidR="009B22FB">
        <w:rPr>
          <w:rFonts w:ascii="Times New Roman" w:hAnsi="Times New Roman" w:cs="Times New Roman"/>
          <w:sz w:val="18"/>
          <w:szCs w:val="18"/>
          <w:u w:val="single"/>
        </w:rPr>
        <w:softHyphen/>
      </w:r>
      <w:r w:rsidR="009B22FB">
        <w:rPr>
          <w:rFonts w:ascii="Times New Roman" w:hAnsi="Times New Roman" w:cs="Times New Roman"/>
          <w:sz w:val="18"/>
          <w:szCs w:val="18"/>
          <w:u w:val="single"/>
          <w:vertAlign w:val="subscript"/>
        </w:rPr>
        <w:softHyphen/>
      </w:r>
      <w:r w:rsidR="009B22FB">
        <w:rPr>
          <w:rFonts w:ascii="Times New Roman" w:hAnsi="Times New Roman" w:cs="Times New Roman"/>
          <w:sz w:val="18"/>
          <w:szCs w:val="18"/>
          <w:u w:val="single"/>
        </w:rPr>
        <w:t>)</w:t>
      </w:r>
    </w:p>
    <w:p w:rsidR="00FE313F" w:rsidRPr="0012745D" w:rsidRDefault="0081591F" w:rsidP="00FF6E58">
      <w:pPr>
        <w:pStyle w:val="SpaceAfter"/>
        <w:numPr>
          <w:ilvl w:val="0"/>
          <w:numId w:val="13"/>
        </w:numPr>
        <w:spacing w:line="240" w:lineRule="auto"/>
        <w:ind w:left="720" w:right="8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 xml:space="preserve">Linux Kernel </w:t>
      </w:r>
      <w:r w:rsidR="00422CA6" w:rsidRPr="0012745D">
        <w:rPr>
          <w:rFonts w:ascii="Times New Roman" w:hAnsi="Times New Roman" w:cs="Times New Roman"/>
          <w:b/>
          <w:sz w:val="20"/>
          <w:szCs w:val="20"/>
        </w:rPr>
        <w:t>Modules</w:t>
      </w:r>
      <w:r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36445A" w:rsidRPr="0012745D">
        <w:rPr>
          <w:rFonts w:ascii="Times New Roman" w:hAnsi="Times New Roman" w:cs="Times New Roman"/>
          <w:sz w:val="20"/>
          <w:szCs w:val="20"/>
        </w:rPr>
        <w:t xml:space="preserve">(kernel v4.15.18): </w:t>
      </w:r>
      <w:r w:rsidR="00266D26" w:rsidRPr="0012745D">
        <w:rPr>
          <w:rFonts w:ascii="Times New Roman" w:hAnsi="Times New Roman" w:cs="Times New Roman"/>
          <w:sz w:val="20"/>
          <w:szCs w:val="20"/>
        </w:rPr>
        <w:t xml:space="preserve">Developed a module which starts a </w:t>
      </w:r>
      <w:r w:rsidR="00F26C44" w:rsidRPr="0012745D">
        <w:rPr>
          <w:rFonts w:ascii="Times New Roman" w:hAnsi="Times New Roman" w:cs="Times New Roman"/>
          <w:sz w:val="20"/>
          <w:szCs w:val="20"/>
        </w:rPr>
        <w:t xml:space="preserve">UDP server process within </w:t>
      </w:r>
      <w:r w:rsidR="00266D26" w:rsidRPr="0012745D">
        <w:rPr>
          <w:rFonts w:ascii="Times New Roman" w:hAnsi="Times New Roman" w:cs="Times New Roman"/>
          <w:sz w:val="20"/>
          <w:szCs w:val="20"/>
        </w:rPr>
        <w:t xml:space="preserve">the </w:t>
      </w:r>
      <w:r w:rsidR="000F6E67" w:rsidRPr="0012745D">
        <w:rPr>
          <w:rFonts w:ascii="Times New Roman" w:hAnsi="Times New Roman" w:cs="Times New Roman"/>
          <w:sz w:val="20"/>
          <w:szCs w:val="20"/>
        </w:rPr>
        <w:t xml:space="preserve">kernel for </w:t>
      </w:r>
      <w:r w:rsidR="00266D26" w:rsidRPr="0012745D">
        <w:rPr>
          <w:rFonts w:ascii="Times New Roman" w:hAnsi="Times New Roman" w:cs="Times New Roman"/>
          <w:sz w:val="20"/>
          <w:szCs w:val="20"/>
        </w:rPr>
        <w:t>transmitting</w:t>
      </w:r>
      <w:r w:rsidR="00B71E1F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5C21AA" w:rsidRPr="0012745D">
        <w:rPr>
          <w:rFonts w:ascii="Times New Roman" w:hAnsi="Times New Roman" w:cs="Times New Roman"/>
          <w:sz w:val="20"/>
          <w:szCs w:val="20"/>
        </w:rPr>
        <w:t>O.S. filesystem, process stats</w:t>
      </w:r>
      <w:r w:rsidR="00266D26" w:rsidRPr="0012745D">
        <w:rPr>
          <w:rFonts w:ascii="Times New Roman" w:hAnsi="Times New Roman" w:cs="Times New Roman"/>
          <w:sz w:val="20"/>
          <w:szCs w:val="20"/>
        </w:rPr>
        <w:t>. I</w:t>
      </w:r>
      <w:r w:rsidR="00730144" w:rsidRPr="0012745D">
        <w:rPr>
          <w:rFonts w:ascii="Times New Roman" w:hAnsi="Times New Roman" w:cs="Times New Roman"/>
          <w:sz w:val="20"/>
          <w:szCs w:val="20"/>
        </w:rPr>
        <w:t xml:space="preserve">mplemented </w:t>
      </w:r>
      <w:r w:rsidR="00266D26" w:rsidRPr="0012745D">
        <w:rPr>
          <w:rFonts w:ascii="Times New Roman" w:hAnsi="Times New Roman" w:cs="Times New Roman"/>
          <w:sz w:val="20"/>
          <w:szCs w:val="20"/>
        </w:rPr>
        <w:t xml:space="preserve">a </w:t>
      </w:r>
      <w:r w:rsidR="00A36E7A" w:rsidRPr="0012745D">
        <w:rPr>
          <w:rFonts w:ascii="Times New Roman" w:hAnsi="Times New Roman" w:cs="Times New Roman"/>
          <w:sz w:val="20"/>
          <w:szCs w:val="20"/>
        </w:rPr>
        <w:t>kernel m</w:t>
      </w:r>
      <w:r w:rsidR="00B71E1F" w:rsidRPr="0012745D">
        <w:rPr>
          <w:rFonts w:ascii="Times New Roman" w:hAnsi="Times New Roman" w:cs="Times New Roman"/>
          <w:sz w:val="20"/>
          <w:szCs w:val="20"/>
        </w:rPr>
        <w:t xml:space="preserve">odule for </w:t>
      </w:r>
      <w:r w:rsidR="00D34147" w:rsidRPr="0012745D">
        <w:rPr>
          <w:rFonts w:ascii="Times New Roman" w:hAnsi="Times New Roman" w:cs="Times New Roman"/>
          <w:sz w:val="20"/>
          <w:szCs w:val="20"/>
        </w:rPr>
        <w:t xml:space="preserve">network traffic </w:t>
      </w:r>
      <w:r w:rsidR="00D00AB7" w:rsidRPr="0012745D">
        <w:rPr>
          <w:rFonts w:ascii="Times New Roman" w:hAnsi="Times New Roman" w:cs="Times New Roman"/>
          <w:sz w:val="20"/>
          <w:szCs w:val="20"/>
        </w:rPr>
        <w:t>artific</w:t>
      </w:r>
      <w:r w:rsidR="006C4C30" w:rsidRPr="0012745D">
        <w:rPr>
          <w:rFonts w:ascii="Times New Roman" w:hAnsi="Times New Roman" w:cs="Times New Roman"/>
          <w:sz w:val="20"/>
          <w:szCs w:val="20"/>
        </w:rPr>
        <w:t>ial th</w:t>
      </w:r>
      <w:r w:rsidR="00E771D9">
        <w:rPr>
          <w:rFonts w:ascii="Times New Roman" w:hAnsi="Times New Roman" w:cs="Times New Roman"/>
          <w:sz w:val="20"/>
          <w:szCs w:val="20"/>
        </w:rPr>
        <w:t>rottling and packet proxy</w:t>
      </w:r>
      <w:r w:rsidR="006C4C30" w:rsidRPr="0012745D">
        <w:rPr>
          <w:rFonts w:ascii="Times New Roman" w:hAnsi="Times New Roman" w:cs="Times New Roman"/>
          <w:sz w:val="20"/>
          <w:szCs w:val="20"/>
        </w:rPr>
        <w:t>.</w:t>
      </w:r>
      <w:r w:rsidR="004E2B60" w:rsidRPr="0012745D">
        <w:rPr>
          <w:rFonts w:ascii="Times New Roman" w:hAnsi="Times New Roman" w:cs="Times New Roman"/>
          <w:sz w:val="20"/>
          <w:szCs w:val="20"/>
        </w:rPr>
        <w:t xml:space="preserve"> Modules were written in C.</w:t>
      </w:r>
    </w:p>
    <w:p w:rsidR="00457ADA" w:rsidRDefault="000444BB" w:rsidP="00FF6E58">
      <w:pPr>
        <w:pStyle w:val="SpaceAfter"/>
        <w:numPr>
          <w:ilvl w:val="0"/>
          <w:numId w:val="13"/>
        </w:numPr>
        <w:spacing w:line="240" w:lineRule="auto"/>
        <w:ind w:left="720" w:right="8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Linux Kernel Hypervisor(KVM) Scheduler</w:t>
      </w:r>
      <w:r w:rsidRPr="0012745D">
        <w:rPr>
          <w:rFonts w:ascii="Times New Roman" w:hAnsi="Times New Roman" w:cs="Times New Roman"/>
          <w:sz w:val="20"/>
          <w:szCs w:val="20"/>
        </w:rPr>
        <w:t xml:space="preserve">: </w:t>
      </w:r>
      <w:r w:rsidR="00D67467">
        <w:rPr>
          <w:rFonts w:ascii="Times New Roman" w:hAnsi="Times New Roman" w:cs="Times New Roman"/>
          <w:sz w:val="20"/>
          <w:szCs w:val="20"/>
        </w:rPr>
        <w:t>KVM management app</w:t>
      </w:r>
      <w:r w:rsidR="00B213D6" w:rsidRPr="0012745D">
        <w:rPr>
          <w:rFonts w:ascii="Times New Roman" w:hAnsi="Times New Roman" w:cs="Times New Roman"/>
          <w:sz w:val="20"/>
          <w:szCs w:val="20"/>
        </w:rPr>
        <w:t xml:space="preserve"> that </w:t>
      </w:r>
      <w:r w:rsidRPr="0012745D">
        <w:rPr>
          <w:rFonts w:ascii="Times New Roman" w:hAnsi="Times New Roman" w:cs="Times New Roman"/>
          <w:sz w:val="20"/>
          <w:szCs w:val="20"/>
        </w:rPr>
        <w:t>load balance</w:t>
      </w:r>
      <w:r w:rsidR="00B213D6" w:rsidRPr="0012745D">
        <w:rPr>
          <w:rFonts w:ascii="Times New Roman" w:hAnsi="Times New Roman" w:cs="Times New Roman"/>
          <w:sz w:val="20"/>
          <w:szCs w:val="20"/>
        </w:rPr>
        <w:t>s</w:t>
      </w:r>
      <w:r w:rsidRPr="0012745D">
        <w:rPr>
          <w:rFonts w:ascii="Times New Roman" w:hAnsi="Times New Roman" w:cs="Times New Roman"/>
          <w:sz w:val="20"/>
          <w:szCs w:val="20"/>
        </w:rPr>
        <w:t xml:space="preserve"> up to</w:t>
      </w:r>
      <w:r w:rsidR="00D67467">
        <w:rPr>
          <w:rFonts w:ascii="Times New Roman" w:hAnsi="Times New Roman" w:cs="Times New Roman"/>
          <w:sz w:val="20"/>
          <w:szCs w:val="20"/>
        </w:rPr>
        <w:t xml:space="preserve"> 24 virtual machines on a multi </w:t>
      </w:r>
      <w:r w:rsidRPr="0012745D">
        <w:rPr>
          <w:rFonts w:ascii="Times New Roman" w:hAnsi="Times New Roman" w:cs="Times New Roman"/>
          <w:sz w:val="20"/>
          <w:szCs w:val="20"/>
        </w:rPr>
        <w:t>core processor</w:t>
      </w:r>
      <w:r w:rsidR="00B213D6" w:rsidRPr="0012745D">
        <w:rPr>
          <w:rFonts w:ascii="Times New Roman" w:hAnsi="Times New Roman" w:cs="Times New Roman"/>
          <w:sz w:val="20"/>
          <w:szCs w:val="20"/>
        </w:rPr>
        <w:t xml:space="preserve"> based on virtua</w:t>
      </w:r>
      <w:r w:rsidR="00D67467">
        <w:rPr>
          <w:rFonts w:ascii="Times New Roman" w:hAnsi="Times New Roman" w:cs="Times New Roman"/>
          <w:sz w:val="20"/>
          <w:szCs w:val="20"/>
        </w:rPr>
        <w:t>l CPU &amp; memory load, leading to</w:t>
      </w:r>
      <w:r w:rsidR="000A6851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D67467">
        <w:rPr>
          <w:rFonts w:ascii="Times New Roman" w:hAnsi="Times New Roman" w:cs="Times New Roman"/>
          <w:b/>
          <w:sz w:val="20"/>
          <w:szCs w:val="20"/>
        </w:rPr>
        <w:t>~%10</w:t>
      </w:r>
      <w:r w:rsidR="00D710A6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D67467">
        <w:rPr>
          <w:rFonts w:ascii="Times New Roman" w:hAnsi="Times New Roman" w:cs="Times New Roman"/>
          <w:sz w:val="20"/>
          <w:szCs w:val="20"/>
        </w:rPr>
        <w:t xml:space="preserve">speedup </w:t>
      </w:r>
      <w:r w:rsidR="00D710A6" w:rsidRPr="0012745D">
        <w:rPr>
          <w:rFonts w:ascii="Times New Roman" w:hAnsi="Times New Roman" w:cs="Times New Roman"/>
          <w:sz w:val="20"/>
          <w:szCs w:val="20"/>
        </w:rPr>
        <w:t xml:space="preserve">compared to native </w:t>
      </w:r>
      <w:r w:rsidR="00F93242">
        <w:rPr>
          <w:rFonts w:ascii="Times New Roman" w:hAnsi="Times New Roman" w:cs="Times New Roman"/>
          <w:sz w:val="20"/>
          <w:szCs w:val="20"/>
        </w:rPr>
        <w:t>QEMU</w:t>
      </w:r>
      <w:r w:rsidR="00CC062C" w:rsidRPr="0012745D">
        <w:rPr>
          <w:rFonts w:ascii="Times New Roman" w:hAnsi="Times New Roman" w:cs="Times New Roman"/>
          <w:sz w:val="20"/>
          <w:szCs w:val="20"/>
        </w:rPr>
        <w:t xml:space="preserve"> (</w:t>
      </w:r>
      <w:r w:rsidR="00AC7E4D">
        <w:rPr>
          <w:rFonts w:ascii="Times New Roman" w:hAnsi="Times New Roman" w:cs="Times New Roman"/>
          <w:sz w:val="20"/>
          <w:szCs w:val="20"/>
        </w:rPr>
        <w:t>C,C</w:t>
      </w:r>
      <w:r w:rsidR="00574E6D">
        <w:rPr>
          <w:rFonts w:ascii="Times New Roman" w:hAnsi="Times New Roman" w:cs="Times New Roman"/>
          <w:sz w:val="20"/>
          <w:szCs w:val="20"/>
        </w:rPr>
        <w:t>++</w:t>
      </w:r>
      <w:r w:rsidR="000E5221" w:rsidRPr="0012745D">
        <w:rPr>
          <w:rFonts w:ascii="Times New Roman" w:hAnsi="Times New Roman" w:cs="Times New Roman"/>
          <w:sz w:val="20"/>
          <w:szCs w:val="20"/>
        </w:rPr>
        <w:t>)</w:t>
      </w:r>
    </w:p>
    <w:p w:rsidR="00DD557E" w:rsidRPr="0012745D" w:rsidRDefault="000C5B39" w:rsidP="00DE39F1">
      <w:pPr>
        <w:pStyle w:val="SpaceAfter"/>
        <w:numPr>
          <w:ilvl w:val="0"/>
          <w:numId w:val="13"/>
        </w:numPr>
        <w:spacing w:after="80" w:line="240" w:lineRule="auto"/>
        <w:ind w:left="720" w:right="1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(K)ASLR and PIE for x</w:t>
      </w:r>
      <w:r w:rsidR="000C6556" w:rsidRPr="000C6556">
        <w:rPr>
          <w:rFonts w:ascii="Times New Roman" w:hAnsi="Times New Roman" w:cs="Times New Roman"/>
          <w:b/>
          <w:sz w:val="20"/>
          <w:szCs w:val="20"/>
        </w:rPr>
        <w:t>v6</w:t>
      </w:r>
      <w:r w:rsidR="000C6556">
        <w:rPr>
          <w:rFonts w:ascii="Times New Roman" w:hAnsi="Times New Roman" w:cs="Times New Roman"/>
          <w:sz w:val="20"/>
          <w:szCs w:val="20"/>
        </w:rPr>
        <w:t xml:space="preserve">: </w:t>
      </w:r>
      <w:r w:rsidR="00D06D01">
        <w:rPr>
          <w:rFonts w:ascii="Times New Roman" w:hAnsi="Times New Roman" w:cs="Times New Roman"/>
          <w:sz w:val="20"/>
          <w:szCs w:val="20"/>
        </w:rPr>
        <w:t>Implemented user-space ASLR and simple kernel ASLR for the xv6 operating system.</w:t>
      </w:r>
      <w:r w:rsidR="001661AB">
        <w:rPr>
          <w:rFonts w:ascii="Times New Roman" w:hAnsi="Times New Roman" w:cs="Times New Roman"/>
          <w:sz w:val="20"/>
          <w:szCs w:val="20"/>
        </w:rPr>
        <w:t xml:space="preserve"> Also added custom PIE support for xv6 binaries.</w:t>
      </w:r>
    </w:p>
    <w:p w:rsidR="007F7734" w:rsidRPr="0072428C" w:rsidRDefault="006D01A4" w:rsidP="00DE39F1">
      <w:pPr>
        <w:pStyle w:val="SectionHeading"/>
        <w:spacing w:before="80" w:after="0"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Skills</w:t>
      </w:r>
    </w:p>
    <w:p w:rsidR="00A02ADC" w:rsidRPr="0012745D" w:rsidRDefault="00DE7911" w:rsidP="00542A48">
      <w:pPr>
        <w:pStyle w:val="NormalBodyText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="00684187" w:rsidRPr="0012745D">
        <w:rPr>
          <w:rFonts w:ascii="Times New Roman" w:hAnsi="Times New Roman" w:cs="Times New Roman"/>
          <w:sz w:val="20"/>
          <w:szCs w:val="20"/>
        </w:rPr>
        <w:t>Java, C, C++, Javascript, Python</w:t>
      </w:r>
      <w:r w:rsidR="00FE29F1" w:rsidRPr="0012745D">
        <w:rPr>
          <w:rFonts w:ascii="Times New Roman" w:hAnsi="Times New Roman" w:cs="Times New Roman"/>
          <w:sz w:val="20"/>
          <w:szCs w:val="20"/>
        </w:rPr>
        <w:t>, (PL)SQL</w:t>
      </w:r>
      <w:r w:rsidR="00484E7E">
        <w:rPr>
          <w:rFonts w:ascii="Times New Roman" w:hAnsi="Times New Roman" w:cs="Times New Roman"/>
          <w:sz w:val="20"/>
          <w:szCs w:val="20"/>
        </w:rPr>
        <w:t>, Perl, PHP</w:t>
      </w:r>
      <w:r w:rsidR="000F055A">
        <w:rPr>
          <w:rFonts w:ascii="Times New Roman" w:hAnsi="Times New Roman" w:cs="Times New Roman"/>
          <w:sz w:val="20"/>
          <w:szCs w:val="20"/>
        </w:rPr>
        <w:t xml:space="preserve">, </w:t>
      </w:r>
      <w:r w:rsidR="000F055A">
        <w:rPr>
          <w:rFonts w:ascii="Times New Roman" w:hAnsi="Times New Roman" w:cs="Times New Roman"/>
          <w:sz w:val="20"/>
          <w:szCs w:val="20"/>
        </w:rPr>
        <w:t>x86/64 ISA</w:t>
      </w:r>
      <w:r w:rsidR="003C28D4">
        <w:rPr>
          <w:rFonts w:ascii="Times New Roman" w:hAnsi="Times New Roman" w:cs="Times New Roman"/>
          <w:sz w:val="20"/>
          <w:szCs w:val="20"/>
        </w:rPr>
        <w:t xml:space="preserve"> </w:t>
      </w:r>
      <w:r w:rsidR="000F055A">
        <w:rPr>
          <w:rFonts w:ascii="Times New Roman" w:hAnsi="Times New Roman" w:cs="Times New Roman"/>
          <w:sz w:val="20"/>
          <w:szCs w:val="20"/>
        </w:rPr>
        <w:t>(GAS, FASM)</w:t>
      </w:r>
    </w:p>
    <w:p w:rsidR="00E83ADD" w:rsidRPr="0012745D" w:rsidRDefault="00E83ADD" w:rsidP="00E83ADD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Testing</w:t>
      </w:r>
      <w:r w:rsidR="00A02ADC" w:rsidRPr="0012745D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FB5AE4" w:rsidRPr="0012745D">
        <w:rPr>
          <w:rFonts w:ascii="Times New Roman" w:hAnsi="Times New Roman" w:cs="Times New Roman"/>
          <w:sz w:val="20"/>
          <w:szCs w:val="20"/>
        </w:rPr>
        <w:t>Selenium, TeamCity, TestComplete</w:t>
      </w:r>
      <w:r w:rsidRPr="0012745D">
        <w:rPr>
          <w:rFonts w:ascii="Times New Roman" w:hAnsi="Times New Roman" w:cs="Times New Roman"/>
          <w:sz w:val="20"/>
          <w:szCs w:val="20"/>
        </w:rPr>
        <w:t>, Junit</w:t>
      </w:r>
    </w:p>
    <w:p w:rsidR="0004470A" w:rsidRPr="0012745D" w:rsidRDefault="00714E22" w:rsidP="00E83ADD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Libraries</w:t>
      </w:r>
      <w:r w:rsidR="0083277B" w:rsidRPr="0012745D">
        <w:rPr>
          <w:rFonts w:ascii="Times New Roman" w:hAnsi="Times New Roman" w:cs="Times New Roman"/>
          <w:b/>
          <w:sz w:val="20"/>
          <w:szCs w:val="20"/>
        </w:rPr>
        <w:t xml:space="preserve"> &amp; Tools</w:t>
      </w:r>
      <w:r w:rsidR="00414C59" w:rsidRPr="0012745D">
        <w:rPr>
          <w:rFonts w:ascii="Times New Roman" w:hAnsi="Times New Roman" w:cs="Times New Roman"/>
          <w:b/>
          <w:sz w:val="20"/>
          <w:szCs w:val="20"/>
        </w:rPr>
        <w:t>:</w:t>
      </w:r>
      <w:r w:rsidR="00E83ADD" w:rsidRPr="001274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41E1F" w:rsidRPr="0012745D">
        <w:rPr>
          <w:rFonts w:ascii="Times New Roman" w:hAnsi="Times New Roman" w:cs="Times New Roman"/>
          <w:sz w:val="20"/>
          <w:szCs w:val="20"/>
        </w:rPr>
        <w:t>Reactjs, Maven, Gradle</w:t>
      </w:r>
      <w:r w:rsidR="009F4B83" w:rsidRPr="0012745D">
        <w:rPr>
          <w:rFonts w:ascii="Times New Roman" w:hAnsi="Times New Roman" w:cs="Times New Roman"/>
          <w:sz w:val="20"/>
          <w:szCs w:val="20"/>
        </w:rPr>
        <w:t>,</w:t>
      </w:r>
      <w:r w:rsidR="00623A25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470D11">
        <w:rPr>
          <w:rFonts w:ascii="Times New Roman" w:hAnsi="Times New Roman" w:cs="Times New Roman"/>
          <w:sz w:val="20"/>
          <w:szCs w:val="20"/>
        </w:rPr>
        <w:t>Node.js,</w:t>
      </w:r>
      <w:r w:rsidR="006C4680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FE29F1" w:rsidRPr="0012745D">
        <w:rPr>
          <w:rFonts w:ascii="Times New Roman" w:hAnsi="Times New Roman" w:cs="Times New Roman"/>
          <w:sz w:val="20"/>
          <w:szCs w:val="20"/>
        </w:rPr>
        <w:t>JQuery</w:t>
      </w:r>
      <w:r w:rsidR="004108C6" w:rsidRPr="0012745D">
        <w:rPr>
          <w:rFonts w:ascii="Times New Roman" w:hAnsi="Times New Roman" w:cs="Times New Roman"/>
          <w:sz w:val="20"/>
          <w:szCs w:val="20"/>
        </w:rPr>
        <w:t>,</w:t>
      </w:r>
      <w:r w:rsidR="006C4680" w:rsidRPr="0012745D">
        <w:rPr>
          <w:rFonts w:ascii="Times New Roman" w:hAnsi="Times New Roman" w:cs="Times New Roman"/>
          <w:sz w:val="20"/>
          <w:szCs w:val="20"/>
        </w:rPr>
        <w:t xml:space="preserve"> Android SDK</w:t>
      </w:r>
      <w:r w:rsidR="00CE3B65" w:rsidRPr="0012745D">
        <w:rPr>
          <w:rFonts w:ascii="Times New Roman" w:hAnsi="Times New Roman" w:cs="Times New Roman"/>
          <w:sz w:val="20"/>
          <w:szCs w:val="20"/>
        </w:rPr>
        <w:t>, LLVM</w:t>
      </w:r>
      <w:r w:rsidR="00B92D63" w:rsidRPr="0012745D">
        <w:rPr>
          <w:rFonts w:ascii="Times New Roman" w:hAnsi="Times New Roman" w:cs="Times New Roman"/>
          <w:sz w:val="20"/>
          <w:szCs w:val="20"/>
        </w:rPr>
        <w:t>(Clang)</w:t>
      </w:r>
      <w:r w:rsidR="00724570" w:rsidRPr="0012745D">
        <w:rPr>
          <w:rFonts w:ascii="Times New Roman" w:hAnsi="Times New Roman" w:cs="Times New Roman"/>
          <w:sz w:val="20"/>
          <w:szCs w:val="20"/>
        </w:rPr>
        <w:t>, Git, Mercurial,</w:t>
      </w:r>
      <w:r w:rsidR="009B4C1F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0E3899" w:rsidRPr="0012745D">
        <w:rPr>
          <w:rFonts w:ascii="Times New Roman" w:hAnsi="Times New Roman" w:cs="Times New Roman"/>
          <w:sz w:val="20"/>
          <w:szCs w:val="20"/>
        </w:rPr>
        <w:t>JSP, Oracle Weblogic,</w:t>
      </w:r>
      <w:r w:rsidR="004A69BF" w:rsidRPr="0012745D">
        <w:rPr>
          <w:rFonts w:ascii="Times New Roman" w:hAnsi="Times New Roman" w:cs="Times New Roman"/>
          <w:sz w:val="20"/>
          <w:szCs w:val="20"/>
        </w:rPr>
        <w:t xml:space="preserve"> S</w:t>
      </w:r>
      <w:r w:rsidR="00330F28" w:rsidRPr="0012745D">
        <w:rPr>
          <w:rFonts w:ascii="Times New Roman" w:hAnsi="Times New Roman" w:cs="Times New Roman"/>
          <w:sz w:val="20"/>
          <w:szCs w:val="20"/>
        </w:rPr>
        <w:t xml:space="preserve">truts2, </w:t>
      </w:r>
      <w:r w:rsidR="0051189A" w:rsidRPr="0012745D">
        <w:rPr>
          <w:rFonts w:ascii="Times New Roman" w:hAnsi="Times New Roman" w:cs="Times New Roman"/>
          <w:sz w:val="20"/>
          <w:szCs w:val="20"/>
        </w:rPr>
        <w:t>Spring Web</w:t>
      </w:r>
      <w:r w:rsidR="007F311B" w:rsidRPr="0012745D">
        <w:rPr>
          <w:rFonts w:ascii="Times New Roman" w:hAnsi="Times New Roman" w:cs="Times New Roman"/>
          <w:sz w:val="20"/>
          <w:szCs w:val="20"/>
        </w:rPr>
        <w:t>, KVM</w:t>
      </w:r>
      <w:r w:rsidR="00DD2D04" w:rsidRPr="0012745D">
        <w:rPr>
          <w:rFonts w:ascii="Times New Roman" w:hAnsi="Times New Roman" w:cs="Times New Roman"/>
          <w:sz w:val="20"/>
          <w:szCs w:val="20"/>
        </w:rPr>
        <w:t>, QEMU, libvirt</w:t>
      </w:r>
      <w:r w:rsidR="00116ED3" w:rsidRPr="0012745D">
        <w:rPr>
          <w:rFonts w:ascii="Times New Roman" w:hAnsi="Times New Roman" w:cs="Times New Roman"/>
          <w:sz w:val="20"/>
          <w:szCs w:val="20"/>
        </w:rPr>
        <w:t>, Bash</w:t>
      </w:r>
      <w:r w:rsidR="00470D11">
        <w:rPr>
          <w:rFonts w:ascii="Times New Roman" w:hAnsi="Times New Roman" w:cs="Times New Roman"/>
          <w:sz w:val="20"/>
          <w:szCs w:val="20"/>
        </w:rPr>
        <w:t>, Burp, IDA,</w:t>
      </w:r>
      <w:r w:rsidR="006A2A2D">
        <w:rPr>
          <w:rFonts w:ascii="Times New Roman" w:hAnsi="Times New Roman" w:cs="Times New Roman"/>
          <w:sz w:val="20"/>
          <w:szCs w:val="20"/>
        </w:rPr>
        <w:t xml:space="preserve"> Wireshark, Kali tools, Metasploit</w:t>
      </w:r>
      <w:r w:rsidR="00C3200A">
        <w:rPr>
          <w:rFonts w:ascii="Times New Roman" w:hAnsi="Times New Roman" w:cs="Times New Roman"/>
          <w:sz w:val="20"/>
          <w:szCs w:val="20"/>
        </w:rPr>
        <w:t>, PowerShell</w:t>
      </w:r>
      <w:r w:rsidR="00787EB0">
        <w:rPr>
          <w:rFonts w:ascii="Times New Roman" w:hAnsi="Times New Roman" w:cs="Times New Roman"/>
          <w:sz w:val="20"/>
          <w:szCs w:val="20"/>
        </w:rPr>
        <w:t>, Docker</w:t>
      </w:r>
    </w:p>
    <w:p w:rsidR="00547950" w:rsidRDefault="00142C84" w:rsidP="00547950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Security:</w:t>
      </w:r>
      <w:r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502996">
        <w:rPr>
          <w:rFonts w:ascii="Times New Roman" w:hAnsi="Times New Roman" w:cs="Times New Roman"/>
          <w:sz w:val="20"/>
          <w:szCs w:val="20"/>
        </w:rPr>
        <w:t xml:space="preserve">Reverse Engineering, Malware Analysis, Digital Forensics, Pentesting, </w:t>
      </w:r>
      <w:r w:rsidR="000F46C0">
        <w:rPr>
          <w:rFonts w:ascii="Times New Roman" w:hAnsi="Times New Roman" w:cs="Times New Roman"/>
          <w:sz w:val="20"/>
          <w:szCs w:val="20"/>
        </w:rPr>
        <w:t>Intrusion Detection</w:t>
      </w:r>
      <w:r w:rsidR="00D4308D">
        <w:rPr>
          <w:rFonts w:ascii="Times New Roman" w:hAnsi="Times New Roman" w:cs="Times New Roman"/>
          <w:sz w:val="20"/>
          <w:szCs w:val="20"/>
        </w:rPr>
        <w:t xml:space="preserve"> </w:t>
      </w:r>
      <w:r w:rsidR="00D54D9F">
        <w:rPr>
          <w:rFonts w:ascii="Times New Roman" w:hAnsi="Times New Roman" w:cs="Times New Roman"/>
          <w:sz w:val="20"/>
          <w:szCs w:val="20"/>
        </w:rPr>
        <w:t>&amp;</w:t>
      </w:r>
      <w:r w:rsidR="00D4308D">
        <w:rPr>
          <w:rFonts w:ascii="Times New Roman" w:hAnsi="Times New Roman" w:cs="Times New Roman"/>
          <w:sz w:val="20"/>
          <w:szCs w:val="20"/>
        </w:rPr>
        <w:t xml:space="preserve"> </w:t>
      </w:r>
      <w:r w:rsidR="00D54D9F">
        <w:rPr>
          <w:rFonts w:ascii="Times New Roman" w:hAnsi="Times New Roman" w:cs="Times New Roman"/>
          <w:sz w:val="20"/>
          <w:szCs w:val="20"/>
        </w:rPr>
        <w:t>Prevention</w:t>
      </w:r>
      <w:r w:rsidR="000F46C0">
        <w:rPr>
          <w:rFonts w:ascii="Times New Roman" w:hAnsi="Times New Roman" w:cs="Times New Roman"/>
          <w:sz w:val="20"/>
          <w:szCs w:val="20"/>
        </w:rPr>
        <w:t xml:space="preserve">, </w:t>
      </w:r>
      <w:r w:rsidR="00502996">
        <w:rPr>
          <w:rFonts w:ascii="Times New Roman" w:hAnsi="Times New Roman" w:cs="Times New Roman"/>
          <w:sz w:val="20"/>
          <w:szCs w:val="20"/>
        </w:rPr>
        <w:t>exploit development, ROP, cryptography</w:t>
      </w:r>
      <w:r w:rsidR="006F51A4">
        <w:rPr>
          <w:rFonts w:ascii="Times New Roman" w:hAnsi="Times New Roman" w:cs="Times New Roman"/>
          <w:sz w:val="20"/>
          <w:szCs w:val="20"/>
        </w:rPr>
        <w:t>;</w:t>
      </w:r>
      <w:r w:rsidR="00A6084F">
        <w:rPr>
          <w:rFonts w:ascii="Times New Roman" w:hAnsi="Times New Roman" w:cs="Times New Roman"/>
          <w:sz w:val="20"/>
          <w:szCs w:val="20"/>
        </w:rPr>
        <w:t xml:space="preserve"> concentration in AES</w:t>
      </w:r>
      <w:r w:rsidR="00502996">
        <w:rPr>
          <w:rFonts w:ascii="Times New Roman" w:hAnsi="Times New Roman" w:cs="Times New Roman"/>
          <w:sz w:val="20"/>
          <w:szCs w:val="20"/>
        </w:rPr>
        <w:t>, Linux Kernel Security, Windows/Linux</w:t>
      </w:r>
      <w:r w:rsidR="000F055A">
        <w:rPr>
          <w:rFonts w:ascii="Times New Roman" w:hAnsi="Times New Roman" w:cs="Times New Roman"/>
          <w:sz w:val="20"/>
          <w:szCs w:val="20"/>
        </w:rPr>
        <w:t xml:space="preserve"> privilege escalation, fuzzing</w:t>
      </w:r>
      <w:r w:rsidR="00502996">
        <w:rPr>
          <w:rFonts w:ascii="Times New Roman" w:hAnsi="Times New Roman" w:cs="Times New Roman"/>
          <w:sz w:val="20"/>
          <w:szCs w:val="20"/>
        </w:rPr>
        <w:t>,</w:t>
      </w:r>
      <w:r w:rsidR="006A2A2D">
        <w:rPr>
          <w:rFonts w:ascii="Times New Roman" w:hAnsi="Times New Roman" w:cs="Times New Roman"/>
          <w:sz w:val="20"/>
          <w:szCs w:val="20"/>
        </w:rPr>
        <w:t xml:space="preserve"> </w:t>
      </w:r>
      <w:r w:rsidR="00547950">
        <w:rPr>
          <w:rFonts w:ascii="Times New Roman" w:hAnsi="Times New Roman" w:cs="Times New Roman"/>
          <w:sz w:val="20"/>
          <w:szCs w:val="20"/>
        </w:rPr>
        <w:t>Netsec Architecture; Zero Trust</w:t>
      </w:r>
      <w:r w:rsidR="0089409C">
        <w:rPr>
          <w:rFonts w:ascii="Times New Roman" w:hAnsi="Times New Roman" w:cs="Times New Roman"/>
          <w:sz w:val="20"/>
          <w:szCs w:val="20"/>
        </w:rPr>
        <w:t>, Active Directory</w:t>
      </w:r>
      <w:r w:rsidR="00321D34">
        <w:rPr>
          <w:rFonts w:ascii="Times New Roman" w:hAnsi="Times New Roman" w:cs="Times New Roman"/>
          <w:sz w:val="20"/>
          <w:szCs w:val="20"/>
        </w:rPr>
        <w:t>; Kerberos</w:t>
      </w:r>
      <w:r w:rsidR="00E76721">
        <w:rPr>
          <w:rFonts w:ascii="Times New Roman" w:hAnsi="Times New Roman" w:cs="Times New Roman"/>
          <w:sz w:val="20"/>
          <w:szCs w:val="20"/>
        </w:rPr>
        <w:t>, Oracle Server Administration; WebLogic, Wildfly.</w:t>
      </w:r>
    </w:p>
    <w:p w:rsidR="007F7734" w:rsidRPr="0012745D" w:rsidRDefault="00D21E83" w:rsidP="00EC245A">
      <w:pPr>
        <w:pStyle w:val="SpaceAfter"/>
        <w:spacing w:after="8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Foreign Language:</w:t>
      </w:r>
      <w:r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5A749F" w:rsidRPr="0012745D">
        <w:rPr>
          <w:rFonts w:ascii="Times New Roman" w:hAnsi="Times New Roman" w:cs="Times New Roman"/>
          <w:sz w:val="20"/>
          <w:szCs w:val="20"/>
        </w:rPr>
        <w:t>Russian;</w:t>
      </w:r>
      <w:r w:rsidR="003A03D1" w:rsidRPr="0012745D">
        <w:rPr>
          <w:rFonts w:ascii="Times New Roman" w:hAnsi="Times New Roman" w:cs="Times New Roman"/>
          <w:sz w:val="20"/>
          <w:szCs w:val="20"/>
        </w:rPr>
        <w:t xml:space="preserve"> Native Fluency</w:t>
      </w:r>
    </w:p>
    <w:p w:rsidR="00C4529C" w:rsidRPr="008B370E" w:rsidRDefault="00EA2362" w:rsidP="00EC245A">
      <w:pPr>
        <w:pStyle w:val="SectionHeading"/>
        <w:spacing w:before="80" w:after="0" w:line="240" w:lineRule="auto"/>
        <w:contextualSpacing/>
        <w:rPr>
          <w:rFonts w:ascii="Times New Roman" w:hAnsi="Times New Roman" w:cs="Times New Roman"/>
          <w:sz w:val="22"/>
        </w:rPr>
      </w:pPr>
      <w:r w:rsidRPr="008B370E">
        <w:rPr>
          <w:rFonts w:ascii="Times New Roman" w:hAnsi="Times New Roman" w:cs="Times New Roman"/>
          <w:sz w:val="22"/>
        </w:rPr>
        <w:t>leadership</w:t>
      </w:r>
      <w:r w:rsidR="00C4529C" w:rsidRPr="008B370E">
        <w:rPr>
          <w:rFonts w:ascii="Times New Roman" w:hAnsi="Times New Roman" w:cs="Times New Roman"/>
          <w:sz w:val="22"/>
        </w:rPr>
        <w:t>/groups</w:t>
      </w:r>
    </w:p>
    <w:p w:rsidR="00FF6E58" w:rsidRPr="0012745D" w:rsidRDefault="00554624" w:rsidP="00FF6E58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sz w:val="20"/>
          <w:szCs w:val="20"/>
        </w:rPr>
        <w:t>Grey Hat Security</w:t>
      </w:r>
      <w:r w:rsidR="001A2424" w:rsidRPr="0012745D">
        <w:rPr>
          <w:rFonts w:ascii="Times New Roman" w:hAnsi="Times New Roman" w:cs="Times New Roman"/>
          <w:sz w:val="20"/>
          <w:szCs w:val="20"/>
        </w:rPr>
        <w:t>: CTF team</w:t>
      </w:r>
      <w:r w:rsidR="006E0154" w:rsidRPr="0012745D">
        <w:rPr>
          <w:rFonts w:ascii="Times New Roman" w:hAnsi="Times New Roman" w:cs="Times New Roman"/>
          <w:sz w:val="20"/>
          <w:szCs w:val="20"/>
        </w:rPr>
        <w:t>, HackTheBox</w:t>
      </w:r>
      <w:r w:rsidR="00F83239" w:rsidRPr="0012745D">
        <w:rPr>
          <w:rFonts w:ascii="Times New Roman" w:hAnsi="Times New Roman" w:cs="Times New Roman"/>
          <w:sz w:val="20"/>
          <w:szCs w:val="20"/>
        </w:rPr>
        <w:t>(Top 10%</w:t>
      </w:r>
      <w:r w:rsidR="004503E6" w:rsidRPr="0012745D">
        <w:rPr>
          <w:rFonts w:ascii="Times New Roman" w:hAnsi="Times New Roman" w:cs="Times New Roman"/>
          <w:sz w:val="20"/>
          <w:szCs w:val="20"/>
        </w:rPr>
        <w:t>: S18</w:t>
      </w:r>
      <w:r w:rsidR="00AB4CC4" w:rsidRPr="0012745D">
        <w:rPr>
          <w:rFonts w:ascii="Times New Roman" w:hAnsi="Times New Roman" w:cs="Times New Roman"/>
          <w:sz w:val="20"/>
          <w:szCs w:val="20"/>
        </w:rPr>
        <w:t>)</w:t>
      </w:r>
      <w:r w:rsidR="001A2424" w:rsidRPr="0012745D">
        <w:rPr>
          <w:rFonts w:ascii="Times New Roman" w:hAnsi="Times New Roman" w:cs="Times New Roman"/>
          <w:sz w:val="20"/>
          <w:szCs w:val="20"/>
        </w:rPr>
        <w:t>;</w:t>
      </w:r>
      <w:r w:rsidRPr="0012745D">
        <w:rPr>
          <w:rFonts w:ascii="Times New Roman" w:hAnsi="Times New Roman" w:cs="Times New Roman"/>
          <w:sz w:val="20"/>
          <w:szCs w:val="20"/>
        </w:rPr>
        <w:t xml:space="preserve"> Linux Users Group</w:t>
      </w:r>
      <w:r w:rsidR="001A2424" w:rsidRPr="0012745D">
        <w:rPr>
          <w:rFonts w:ascii="Times New Roman" w:hAnsi="Times New Roman" w:cs="Times New Roman"/>
          <w:sz w:val="20"/>
          <w:szCs w:val="20"/>
        </w:rPr>
        <w:t>;</w:t>
      </w:r>
      <w:r w:rsidR="00E83ADD" w:rsidRPr="0012745D">
        <w:rPr>
          <w:rFonts w:ascii="Times New Roman" w:hAnsi="Times New Roman" w:cs="Times New Roman"/>
          <w:sz w:val="20"/>
          <w:szCs w:val="20"/>
        </w:rPr>
        <w:t xml:space="preserve"> Phi Kappa Theta</w:t>
      </w:r>
      <w:r w:rsidR="00940D65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876B88" w:rsidRPr="0012745D">
        <w:rPr>
          <w:rFonts w:ascii="Times New Roman" w:hAnsi="Times New Roman" w:cs="Times New Roman"/>
          <w:sz w:val="20"/>
          <w:szCs w:val="20"/>
        </w:rPr>
        <w:t>(ΓΤ</w:t>
      </w:r>
      <w:r w:rsidR="00B44553" w:rsidRPr="0012745D">
        <w:rPr>
          <w:rFonts w:ascii="Times New Roman" w:hAnsi="Times New Roman" w:cs="Times New Roman"/>
          <w:sz w:val="20"/>
          <w:szCs w:val="20"/>
        </w:rPr>
        <w:t>)</w:t>
      </w:r>
      <w:r w:rsidR="00E83ADD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B44553" w:rsidRPr="0012745D">
        <w:rPr>
          <w:rFonts w:ascii="Times New Roman" w:hAnsi="Times New Roman" w:cs="Times New Roman"/>
          <w:sz w:val="20"/>
          <w:szCs w:val="20"/>
        </w:rPr>
        <w:t>Fraternity</w:t>
      </w:r>
      <w:r w:rsidR="00E83ADD" w:rsidRPr="0012745D">
        <w:rPr>
          <w:rFonts w:ascii="Times New Roman" w:hAnsi="Times New Roman" w:cs="Times New Roman"/>
          <w:sz w:val="20"/>
          <w:szCs w:val="20"/>
        </w:rPr>
        <w:t>– I.T. Chair</w:t>
      </w:r>
    </w:p>
    <w:sectPr w:rsidR="00FF6E58" w:rsidRPr="0012745D" w:rsidSect="003C40F5">
      <w:headerReference w:type="default" r:id="rId10"/>
      <w:pgSz w:w="12240" w:h="15840"/>
      <w:pgMar w:top="720" w:right="806" w:bottom="72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0E9" w:rsidRDefault="00F310E9">
      <w:pPr>
        <w:spacing w:line="240" w:lineRule="auto"/>
      </w:pPr>
      <w:r>
        <w:separator/>
      </w:r>
    </w:p>
  </w:endnote>
  <w:endnote w:type="continuationSeparator" w:id="0">
    <w:p w:rsidR="00F310E9" w:rsidRDefault="00F31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0E9" w:rsidRDefault="00F310E9">
      <w:pPr>
        <w:spacing w:line="240" w:lineRule="auto"/>
      </w:pPr>
      <w:r>
        <w:separator/>
      </w:r>
    </w:p>
  </w:footnote>
  <w:footnote w:type="continuationSeparator" w:id="0">
    <w:p w:rsidR="00F310E9" w:rsidRDefault="00F310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734" w:rsidRDefault="004F401A">
    <w:pPr>
      <w:pStyle w:val="YourNam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79AE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98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564F5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8C24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7E51AB"/>
    <w:multiLevelType w:val="hybridMultilevel"/>
    <w:tmpl w:val="BBE614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142329AD"/>
    <w:multiLevelType w:val="hybridMultilevel"/>
    <w:tmpl w:val="98B6ECB6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13F3487"/>
    <w:multiLevelType w:val="hybridMultilevel"/>
    <w:tmpl w:val="9B3257E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252833D0"/>
    <w:multiLevelType w:val="hybridMultilevel"/>
    <w:tmpl w:val="6C9E88B6"/>
    <w:lvl w:ilvl="0" w:tplc="1D12876A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42920B7C"/>
    <w:multiLevelType w:val="hybridMultilevel"/>
    <w:tmpl w:val="74D6BE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A19A6"/>
    <w:multiLevelType w:val="hybridMultilevel"/>
    <w:tmpl w:val="744272A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49AC07B8"/>
    <w:multiLevelType w:val="hybridMultilevel"/>
    <w:tmpl w:val="A48076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B615C8"/>
    <w:multiLevelType w:val="hybridMultilevel"/>
    <w:tmpl w:val="89CE4DF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0D13560"/>
    <w:multiLevelType w:val="hybridMultilevel"/>
    <w:tmpl w:val="A0660BBA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7A56857"/>
    <w:multiLevelType w:val="hybridMultilevel"/>
    <w:tmpl w:val="5E381BE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8170919"/>
    <w:multiLevelType w:val="hybridMultilevel"/>
    <w:tmpl w:val="D30645B2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9FB6B6F"/>
    <w:multiLevelType w:val="hybridMultilevel"/>
    <w:tmpl w:val="7BA0260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13"/>
  </w:num>
  <w:num w:numId="9">
    <w:abstractNumId w:val="5"/>
  </w:num>
  <w:num w:numId="10">
    <w:abstractNumId w:val="15"/>
  </w:num>
  <w:num w:numId="11">
    <w:abstractNumId w:val="14"/>
  </w:num>
  <w:num w:numId="12">
    <w:abstractNumId w:val="12"/>
  </w:num>
  <w:num w:numId="13">
    <w:abstractNumId w:val="10"/>
  </w:num>
  <w:num w:numId="14">
    <w:abstractNumId w:val="8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E3"/>
    <w:rsid w:val="0000004A"/>
    <w:rsid w:val="00002FF4"/>
    <w:rsid w:val="000030DA"/>
    <w:rsid w:val="0000335F"/>
    <w:rsid w:val="00004C7C"/>
    <w:rsid w:val="000120B6"/>
    <w:rsid w:val="00024D5B"/>
    <w:rsid w:val="000270D2"/>
    <w:rsid w:val="00031396"/>
    <w:rsid w:val="00035EF3"/>
    <w:rsid w:val="00041BEC"/>
    <w:rsid w:val="000444BB"/>
    <w:rsid w:val="0004470A"/>
    <w:rsid w:val="0004587E"/>
    <w:rsid w:val="00052611"/>
    <w:rsid w:val="00053986"/>
    <w:rsid w:val="00056DE5"/>
    <w:rsid w:val="000635C5"/>
    <w:rsid w:val="0006683E"/>
    <w:rsid w:val="00072354"/>
    <w:rsid w:val="000768F9"/>
    <w:rsid w:val="00077A0F"/>
    <w:rsid w:val="0008006E"/>
    <w:rsid w:val="0008540F"/>
    <w:rsid w:val="000932EF"/>
    <w:rsid w:val="0009460C"/>
    <w:rsid w:val="000A2986"/>
    <w:rsid w:val="000A6851"/>
    <w:rsid w:val="000A6D05"/>
    <w:rsid w:val="000B137A"/>
    <w:rsid w:val="000B1CC0"/>
    <w:rsid w:val="000B6169"/>
    <w:rsid w:val="000C121B"/>
    <w:rsid w:val="000C13AE"/>
    <w:rsid w:val="000C2E14"/>
    <w:rsid w:val="000C57A5"/>
    <w:rsid w:val="000C5B39"/>
    <w:rsid w:val="000C6556"/>
    <w:rsid w:val="000D230C"/>
    <w:rsid w:val="000D668A"/>
    <w:rsid w:val="000E3899"/>
    <w:rsid w:val="000E5221"/>
    <w:rsid w:val="000E6BFE"/>
    <w:rsid w:val="000F055A"/>
    <w:rsid w:val="000F1485"/>
    <w:rsid w:val="000F46C0"/>
    <w:rsid w:val="000F5385"/>
    <w:rsid w:val="000F6AD5"/>
    <w:rsid w:val="000F6E67"/>
    <w:rsid w:val="00100D81"/>
    <w:rsid w:val="0011677D"/>
    <w:rsid w:val="00116A91"/>
    <w:rsid w:val="00116ED3"/>
    <w:rsid w:val="00121AFF"/>
    <w:rsid w:val="00126006"/>
    <w:rsid w:val="00127188"/>
    <w:rsid w:val="0012745D"/>
    <w:rsid w:val="001349A8"/>
    <w:rsid w:val="00142C84"/>
    <w:rsid w:val="001460F5"/>
    <w:rsid w:val="00146FFC"/>
    <w:rsid w:val="00154B2C"/>
    <w:rsid w:val="001554EC"/>
    <w:rsid w:val="00157C9C"/>
    <w:rsid w:val="001661AB"/>
    <w:rsid w:val="001742F6"/>
    <w:rsid w:val="00176311"/>
    <w:rsid w:val="0018031C"/>
    <w:rsid w:val="001914DC"/>
    <w:rsid w:val="001969A5"/>
    <w:rsid w:val="001A2424"/>
    <w:rsid w:val="001A7B8A"/>
    <w:rsid w:val="001B558A"/>
    <w:rsid w:val="001B71A3"/>
    <w:rsid w:val="001C42A1"/>
    <w:rsid w:val="001D3728"/>
    <w:rsid w:val="001D701D"/>
    <w:rsid w:val="001E3378"/>
    <w:rsid w:val="001E5BDE"/>
    <w:rsid w:val="001F1E93"/>
    <w:rsid w:val="001F7B30"/>
    <w:rsid w:val="00204097"/>
    <w:rsid w:val="00211BBF"/>
    <w:rsid w:val="00213F9C"/>
    <w:rsid w:val="00216869"/>
    <w:rsid w:val="0022463B"/>
    <w:rsid w:val="002375C1"/>
    <w:rsid w:val="00252156"/>
    <w:rsid w:val="0025537B"/>
    <w:rsid w:val="00264421"/>
    <w:rsid w:val="0026564C"/>
    <w:rsid w:val="00265CFA"/>
    <w:rsid w:val="00266D26"/>
    <w:rsid w:val="00266D56"/>
    <w:rsid w:val="0027029F"/>
    <w:rsid w:val="002703F8"/>
    <w:rsid w:val="002752C7"/>
    <w:rsid w:val="0027626F"/>
    <w:rsid w:val="00280BE7"/>
    <w:rsid w:val="002812C0"/>
    <w:rsid w:val="0028237C"/>
    <w:rsid w:val="00287867"/>
    <w:rsid w:val="00294644"/>
    <w:rsid w:val="002A0E0E"/>
    <w:rsid w:val="002A196F"/>
    <w:rsid w:val="002A200F"/>
    <w:rsid w:val="002A2821"/>
    <w:rsid w:val="002A4114"/>
    <w:rsid w:val="002B1077"/>
    <w:rsid w:val="002C64A5"/>
    <w:rsid w:val="002D1241"/>
    <w:rsid w:val="002E3DF5"/>
    <w:rsid w:val="002E7B69"/>
    <w:rsid w:val="002F0D3E"/>
    <w:rsid w:val="002F23D7"/>
    <w:rsid w:val="002F7767"/>
    <w:rsid w:val="00321D34"/>
    <w:rsid w:val="00325BFC"/>
    <w:rsid w:val="00330F28"/>
    <w:rsid w:val="00336CD1"/>
    <w:rsid w:val="00341DC5"/>
    <w:rsid w:val="00346CEF"/>
    <w:rsid w:val="003475A1"/>
    <w:rsid w:val="0035721C"/>
    <w:rsid w:val="003607DA"/>
    <w:rsid w:val="00360983"/>
    <w:rsid w:val="0036445A"/>
    <w:rsid w:val="003732CA"/>
    <w:rsid w:val="00390F9D"/>
    <w:rsid w:val="00395294"/>
    <w:rsid w:val="003A03D1"/>
    <w:rsid w:val="003B135F"/>
    <w:rsid w:val="003B27AC"/>
    <w:rsid w:val="003C208E"/>
    <w:rsid w:val="003C28D4"/>
    <w:rsid w:val="003C40F5"/>
    <w:rsid w:val="003D0A1B"/>
    <w:rsid w:val="003D7570"/>
    <w:rsid w:val="003E5F5D"/>
    <w:rsid w:val="003E6F20"/>
    <w:rsid w:val="003F5A3A"/>
    <w:rsid w:val="003F5F2A"/>
    <w:rsid w:val="003F6C78"/>
    <w:rsid w:val="00402CFC"/>
    <w:rsid w:val="004072EE"/>
    <w:rsid w:val="00410106"/>
    <w:rsid w:val="004108C6"/>
    <w:rsid w:val="004114BE"/>
    <w:rsid w:val="00411EC6"/>
    <w:rsid w:val="00414C59"/>
    <w:rsid w:val="00414E81"/>
    <w:rsid w:val="004217C5"/>
    <w:rsid w:val="00422CA6"/>
    <w:rsid w:val="00423217"/>
    <w:rsid w:val="00427618"/>
    <w:rsid w:val="00430DBC"/>
    <w:rsid w:val="004503E6"/>
    <w:rsid w:val="004549A4"/>
    <w:rsid w:val="00457ADA"/>
    <w:rsid w:val="0046121D"/>
    <w:rsid w:val="00462C00"/>
    <w:rsid w:val="004647A0"/>
    <w:rsid w:val="00467471"/>
    <w:rsid w:val="00467928"/>
    <w:rsid w:val="00470D11"/>
    <w:rsid w:val="004715B5"/>
    <w:rsid w:val="004818A9"/>
    <w:rsid w:val="00482CE7"/>
    <w:rsid w:val="00484E7E"/>
    <w:rsid w:val="0048509C"/>
    <w:rsid w:val="00487DC7"/>
    <w:rsid w:val="004912D8"/>
    <w:rsid w:val="004977B3"/>
    <w:rsid w:val="004A69BF"/>
    <w:rsid w:val="004B4AED"/>
    <w:rsid w:val="004C4C23"/>
    <w:rsid w:val="004C53C2"/>
    <w:rsid w:val="004D15F8"/>
    <w:rsid w:val="004D288C"/>
    <w:rsid w:val="004D58A9"/>
    <w:rsid w:val="004D7B26"/>
    <w:rsid w:val="004E0E27"/>
    <w:rsid w:val="004E2A1D"/>
    <w:rsid w:val="004E2B60"/>
    <w:rsid w:val="004F1D55"/>
    <w:rsid w:val="004F2D02"/>
    <w:rsid w:val="004F401A"/>
    <w:rsid w:val="00502996"/>
    <w:rsid w:val="00506C08"/>
    <w:rsid w:val="0051189A"/>
    <w:rsid w:val="00526354"/>
    <w:rsid w:val="005311EE"/>
    <w:rsid w:val="00541612"/>
    <w:rsid w:val="00542A48"/>
    <w:rsid w:val="00544A27"/>
    <w:rsid w:val="00547950"/>
    <w:rsid w:val="00547D6C"/>
    <w:rsid w:val="00554624"/>
    <w:rsid w:val="005552A5"/>
    <w:rsid w:val="005605EF"/>
    <w:rsid w:val="005627FB"/>
    <w:rsid w:val="00571E8F"/>
    <w:rsid w:val="00574506"/>
    <w:rsid w:val="00574E6D"/>
    <w:rsid w:val="00582806"/>
    <w:rsid w:val="0058293A"/>
    <w:rsid w:val="00586ABD"/>
    <w:rsid w:val="00587C08"/>
    <w:rsid w:val="005908B8"/>
    <w:rsid w:val="00595992"/>
    <w:rsid w:val="005A749F"/>
    <w:rsid w:val="005A76D8"/>
    <w:rsid w:val="005B29C7"/>
    <w:rsid w:val="005B49B7"/>
    <w:rsid w:val="005C152A"/>
    <w:rsid w:val="005C21AA"/>
    <w:rsid w:val="005C54C6"/>
    <w:rsid w:val="005E2BE3"/>
    <w:rsid w:val="005E3FE2"/>
    <w:rsid w:val="005F25A5"/>
    <w:rsid w:val="005F2726"/>
    <w:rsid w:val="005F2865"/>
    <w:rsid w:val="005F359C"/>
    <w:rsid w:val="005F7226"/>
    <w:rsid w:val="00602C69"/>
    <w:rsid w:val="006042EA"/>
    <w:rsid w:val="00610E0F"/>
    <w:rsid w:val="0061789D"/>
    <w:rsid w:val="00617EC8"/>
    <w:rsid w:val="00620039"/>
    <w:rsid w:val="00623A25"/>
    <w:rsid w:val="00630C88"/>
    <w:rsid w:val="00633CF3"/>
    <w:rsid w:val="00637C7B"/>
    <w:rsid w:val="00645F84"/>
    <w:rsid w:val="00650A5A"/>
    <w:rsid w:val="00655D7B"/>
    <w:rsid w:val="00656C70"/>
    <w:rsid w:val="0066786A"/>
    <w:rsid w:val="006742EB"/>
    <w:rsid w:val="00684187"/>
    <w:rsid w:val="0069618A"/>
    <w:rsid w:val="006A0124"/>
    <w:rsid w:val="006A2A2D"/>
    <w:rsid w:val="006B27FB"/>
    <w:rsid w:val="006C12E3"/>
    <w:rsid w:val="006C4680"/>
    <w:rsid w:val="006C4C30"/>
    <w:rsid w:val="006D01A4"/>
    <w:rsid w:val="006D6547"/>
    <w:rsid w:val="006E0154"/>
    <w:rsid w:val="006E300E"/>
    <w:rsid w:val="006E4812"/>
    <w:rsid w:val="006E4DB9"/>
    <w:rsid w:val="006F4E37"/>
    <w:rsid w:val="006F51A4"/>
    <w:rsid w:val="00714E22"/>
    <w:rsid w:val="00715BE5"/>
    <w:rsid w:val="007165EE"/>
    <w:rsid w:val="0072428C"/>
    <w:rsid w:val="0072440E"/>
    <w:rsid w:val="00724570"/>
    <w:rsid w:val="0072513E"/>
    <w:rsid w:val="00725427"/>
    <w:rsid w:val="00730144"/>
    <w:rsid w:val="00730E10"/>
    <w:rsid w:val="00741E1F"/>
    <w:rsid w:val="0074257C"/>
    <w:rsid w:val="007439C1"/>
    <w:rsid w:val="00750AB8"/>
    <w:rsid w:val="0076263F"/>
    <w:rsid w:val="00787EB0"/>
    <w:rsid w:val="007A45E6"/>
    <w:rsid w:val="007C05A3"/>
    <w:rsid w:val="007C40A4"/>
    <w:rsid w:val="007E0817"/>
    <w:rsid w:val="007E0973"/>
    <w:rsid w:val="007E1AE1"/>
    <w:rsid w:val="007E4F7E"/>
    <w:rsid w:val="007E6FB0"/>
    <w:rsid w:val="007F311B"/>
    <w:rsid w:val="007F4D38"/>
    <w:rsid w:val="007F6216"/>
    <w:rsid w:val="007F7734"/>
    <w:rsid w:val="00805023"/>
    <w:rsid w:val="00807728"/>
    <w:rsid w:val="00812615"/>
    <w:rsid w:val="0081591F"/>
    <w:rsid w:val="008244A1"/>
    <w:rsid w:val="0083277B"/>
    <w:rsid w:val="00833471"/>
    <w:rsid w:val="00841A53"/>
    <w:rsid w:val="00852C8F"/>
    <w:rsid w:val="0085365D"/>
    <w:rsid w:val="00861AB5"/>
    <w:rsid w:val="00863D40"/>
    <w:rsid w:val="00870026"/>
    <w:rsid w:val="00870662"/>
    <w:rsid w:val="00870CB0"/>
    <w:rsid w:val="00873429"/>
    <w:rsid w:val="00876209"/>
    <w:rsid w:val="00876B88"/>
    <w:rsid w:val="00880874"/>
    <w:rsid w:val="00883D3D"/>
    <w:rsid w:val="00885F2C"/>
    <w:rsid w:val="00887975"/>
    <w:rsid w:val="008935A4"/>
    <w:rsid w:val="0089409C"/>
    <w:rsid w:val="008A0D94"/>
    <w:rsid w:val="008A4F5A"/>
    <w:rsid w:val="008A7433"/>
    <w:rsid w:val="008A7FD0"/>
    <w:rsid w:val="008B370E"/>
    <w:rsid w:val="008C1105"/>
    <w:rsid w:val="008D2CEB"/>
    <w:rsid w:val="008E17FD"/>
    <w:rsid w:val="008F3A9B"/>
    <w:rsid w:val="008F3B1C"/>
    <w:rsid w:val="00901770"/>
    <w:rsid w:val="00903B54"/>
    <w:rsid w:val="009120B1"/>
    <w:rsid w:val="009218D6"/>
    <w:rsid w:val="00925A42"/>
    <w:rsid w:val="00925D3E"/>
    <w:rsid w:val="009261EC"/>
    <w:rsid w:val="009302B5"/>
    <w:rsid w:val="00940D65"/>
    <w:rsid w:val="0094144D"/>
    <w:rsid w:val="00942900"/>
    <w:rsid w:val="0096180E"/>
    <w:rsid w:val="00964A58"/>
    <w:rsid w:val="00966B3E"/>
    <w:rsid w:val="00967FCF"/>
    <w:rsid w:val="00970EA7"/>
    <w:rsid w:val="00981CD2"/>
    <w:rsid w:val="009848EA"/>
    <w:rsid w:val="0099186C"/>
    <w:rsid w:val="00992B0C"/>
    <w:rsid w:val="009976BE"/>
    <w:rsid w:val="009A03D8"/>
    <w:rsid w:val="009A7A00"/>
    <w:rsid w:val="009B22FB"/>
    <w:rsid w:val="009B3C6A"/>
    <w:rsid w:val="009B4C1F"/>
    <w:rsid w:val="009B4E16"/>
    <w:rsid w:val="009B7AB9"/>
    <w:rsid w:val="009B7AFD"/>
    <w:rsid w:val="009C01FA"/>
    <w:rsid w:val="009C100D"/>
    <w:rsid w:val="009D477E"/>
    <w:rsid w:val="009D7A8F"/>
    <w:rsid w:val="009E04FC"/>
    <w:rsid w:val="009E0DB7"/>
    <w:rsid w:val="009E2010"/>
    <w:rsid w:val="009E44C2"/>
    <w:rsid w:val="009E60F9"/>
    <w:rsid w:val="009E6D98"/>
    <w:rsid w:val="009F1BFA"/>
    <w:rsid w:val="009F4B83"/>
    <w:rsid w:val="00A02ADC"/>
    <w:rsid w:val="00A02DBE"/>
    <w:rsid w:val="00A1594E"/>
    <w:rsid w:val="00A31C0E"/>
    <w:rsid w:val="00A35AF3"/>
    <w:rsid w:val="00A35B7A"/>
    <w:rsid w:val="00A36E7A"/>
    <w:rsid w:val="00A40957"/>
    <w:rsid w:val="00A411DC"/>
    <w:rsid w:val="00A56B33"/>
    <w:rsid w:val="00A572FB"/>
    <w:rsid w:val="00A6084F"/>
    <w:rsid w:val="00A62076"/>
    <w:rsid w:val="00A64EE4"/>
    <w:rsid w:val="00A675D3"/>
    <w:rsid w:val="00A70CC4"/>
    <w:rsid w:val="00A71AFE"/>
    <w:rsid w:val="00A83C66"/>
    <w:rsid w:val="00A87827"/>
    <w:rsid w:val="00A92A36"/>
    <w:rsid w:val="00A95B21"/>
    <w:rsid w:val="00AA068B"/>
    <w:rsid w:val="00AA6EBC"/>
    <w:rsid w:val="00AB02F3"/>
    <w:rsid w:val="00AB4CC4"/>
    <w:rsid w:val="00AB53A1"/>
    <w:rsid w:val="00AC17C7"/>
    <w:rsid w:val="00AC2642"/>
    <w:rsid w:val="00AC7E4D"/>
    <w:rsid w:val="00AD1B9C"/>
    <w:rsid w:val="00AD321B"/>
    <w:rsid w:val="00AE44B2"/>
    <w:rsid w:val="00AE6FB2"/>
    <w:rsid w:val="00B00C6A"/>
    <w:rsid w:val="00B020AE"/>
    <w:rsid w:val="00B1734C"/>
    <w:rsid w:val="00B213D6"/>
    <w:rsid w:val="00B330E9"/>
    <w:rsid w:val="00B352EF"/>
    <w:rsid w:val="00B40ACE"/>
    <w:rsid w:val="00B44553"/>
    <w:rsid w:val="00B45A6D"/>
    <w:rsid w:val="00B5034B"/>
    <w:rsid w:val="00B539E4"/>
    <w:rsid w:val="00B55F08"/>
    <w:rsid w:val="00B60042"/>
    <w:rsid w:val="00B61C50"/>
    <w:rsid w:val="00B63BE9"/>
    <w:rsid w:val="00B6623D"/>
    <w:rsid w:val="00B7188E"/>
    <w:rsid w:val="00B71E1F"/>
    <w:rsid w:val="00B80007"/>
    <w:rsid w:val="00B847A9"/>
    <w:rsid w:val="00B92D63"/>
    <w:rsid w:val="00BA3830"/>
    <w:rsid w:val="00BA57D4"/>
    <w:rsid w:val="00BB2E92"/>
    <w:rsid w:val="00BB5019"/>
    <w:rsid w:val="00BC118B"/>
    <w:rsid w:val="00BC6A5E"/>
    <w:rsid w:val="00BF4968"/>
    <w:rsid w:val="00C020F3"/>
    <w:rsid w:val="00C04D1F"/>
    <w:rsid w:val="00C27835"/>
    <w:rsid w:val="00C304E1"/>
    <w:rsid w:val="00C3200A"/>
    <w:rsid w:val="00C364A1"/>
    <w:rsid w:val="00C4480A"/>
    <w:rsid w:val="00C4529C"/>
    <w:rsid w:val="00C4680C"/>
    <w:rsid w:val="00C50045"/>
    <w:rsid w:val="00C568A4"/>
    <w:rsid w:val="00C66169"/>
    <w:rsid w:val="00C73883"/>
    <w:rsid w:val="00C76FD4"/>
    <w:rsid w:val="00C8048D"/>
    <w:rsid w:val="00C80777"/>
    <w:rsid w:val="00C80C74"/>
    <w:rsid w:val="00C83E32"/>
    <w:rsid w:val="00C84D5B"/>
    <w:rsid w:val="00C925A7"/>
    <w:rsid w:val="00C96AC9"/>
    <w:rsid w:val="00CA3F55"/>
    <w:rsid w:val="00CA6023"/>
    <w:rsid w:val="00CB3DD0"/>
    <w:rsid w:val="00CB690B"/>
    <w:rsid w:val="00CC062C"/>
    <w:rsid w:val="00CC251A"/>
    <w:rsid w:val="00CE29FD"/>
    <w:rsid w:val="00CE3B65"/>
    <w:rsid w:val="00CE683D"/>
    <w:rsid w:val="00CE7B2D"/>
    <w:rsid w:val="00CE7C36"/>
    <w:rsid w:val="00CE7E27"/>
    <w:rsid w:val="00D00AB7"/>
    <w:rsid w:val="00D010E8"/>
    <w:rsid w:val="00D06D01"/>
    <w:rsid w:val="00D14D4A"/>
    <w:rsid w:val="00D21E83"/>
    <w:rsid w:val="00D22BB4"/>
    <w:rsid w:val="00D25FBD"/>
    <w:rsid w:val="00D34147"/>
    <w:rsid w:val="00D41C97"/>
    <w:rsid w:val="00D4308D"/>
    <w:rsid w:val="00D44373"/>
    <w:rsid w:val="00D51169"/>
    <w:rsid w:val="00D54AA9"/>
    <w:rsid w:val="00D54D9F"/>
    <w:rsid w:val="00D66B79"/>
    <w:rsid w:val="00D67467"/>
    <w:rsid w:val="00D710A6"/>
    <w:rsid w:val="00D73E02"/>
    <w:rsid w:val="00D77116"/>
    <w:rsid w:val="00D82DCB"/>
    <w:rsid w:val="00D85E10"/>
    <w:rsid w:val="00DA403F"/>
    <w:rsid w:val="00DA4EAC"/>
    <w:rsid w:val="00DA6D1A"/>
    <w:rsid w:val="00DB0FE9"/>
    <w:rsid w:val="00DB1B86"/>
    <w:rsid w:val="00DB22FA"/>
    <w:rsid w:val="00DB26D1"/>
    <w:rsid w:val="00DB4819"/>
    <w:rsid w:val="00DC3FCA"/>
    <w:rsid w:val="00DC7C44"/>
    <w:rsid w:val="00DC7CF7"/>
    <w:rsid w:val="00DD1159"/>
    <w:rsid w:val="00DD2D04"/>
    <w:rsid w:val="00DD4A61"/>
    <w:rsid w:val="00DD557E"/>
    <w:rsid w:val="00DE392F"/>
    <w:rsid w:val="00DE39F1"/>
    <w:rsid w:val="00DE7911"/>
    <w:rsid w:val="00E05806"/>
    <w:rsid w:val="00E2162A"/>
    <w:rsid w:val="00E373AE"/>
    <w:rsid w:val="00E37CB2"/>
    <w:rsid w:val="00E4657D"/>
    <w:rsid w:val="00E46C10"/>
    <w:rsid w:val="00E500A1"/>
    <w:rsid w:val="00E56B96"/>
    <w:rsid w:val="00E63F11"/>
    <w:rsid w:val="00E74D3A"/>
    <w:rsid w:val="00E7535A"/>
    <w:rsid w:val="00E76721"/>
    <w:rsid w:val="00E771D9"/>
    <w:rsid w:val="00E77C9D"/>
    <w:rsid w:val="00E83AB4"/>
    <w:rsid w:val="00E83ADD"/>
    <w:rsid w:val="00E84FD2"/>
    <w:rsid w:val="00E93010"/>
    <w:rsid w:val="00EA2362"/>
    <w:rsid w:val="00EA7680"/>
    <w:rsid w:val="00EB1E8E"/>
    <w:rsid w:val="00EB40F1"/>
    <w:rsid w:val="00EB4554"/>
    <w:rsid w:val="00EC245A"/>
    <w:rsid w:val="00EC3F9F"/>
    <w:rsid w:val="00ED3ABC"/>
    <w:rsid w:val="00EF3498"/>
    <w:rsid w:val="00EF756E"/>
    <w:rsid w:val="00F04B00"/>
    <w:rsid w:val="00F1385E"/>
    <w:rsid w:val="00F14E08"/>
    <w:rsid w:val="00F167C3"/>
    <w:rsid w:val="00F20903"/>
    <w:rsid w:val="00F239DB"/>
    <w:rsid w:val="00F26C44"/>
    <w:rsid w:val="00F30E15"/>
    <w:rsid w:val="00F310E9"/>
    <w:rsid w:val="00F32348"/>
    <w:rsid w:val="00F4436C"/>
    <w:rsid w:val="00F506C9"/>
    <w:rsid w:val="00F62B83"/>
    <w:rsid w:val="00F656B4"/>
    <w:rsid w:val="00F71B9F"/>
    <w:rsid w:val="00F723C0"/>
    <w:rsid w:val="00F73D07"/>
    <w:rsid w:val="00F741B9"/>
    <w:rsid w:val="00F7521C"/>
    <w:rsid w:val="00F763A8"/>
    <w:rsid w:val="00F7670C"/>
    <w:rsid w:val="00F77527"/>
    <w:rsid w:val="00F83239"/>
    <w:rsid w:val="00F871B0"/>
    <w:rsid w:val="00F900CD"/>
    <w:rsid w:val="00F92D2D"/>
    <w:rsid w:val="00F93242"/>
    <w:rsid w:val="00F9449A"/>
    <w:rsid w:val="00F94FFB"/>
    <w:rsid w:val="00FA4A7B"/>
    <w:rsid w:val="00FA58C0"/>
    <w:rsid w:val="00FA5955"/>
    <w:rsid w:val="00FB4861"/>
    <w:rsid w:val="00FB5AE4"/>
    <w:rsid w:val="00FB66FD"/>
    <w:rsid w:val="00FC5698"/>
    <w:rsid w:val="00FD024C"/>
    <w:rsid w:val="00FD132D"/>
    <w:rsid w:val="00FD6FDB"/>
    <w:rsid w:val="00FE0535"/>
    <w:rsid w:val="00FE29F1"/>
    <w:rsid w:val="00FE313F"/>
    <w:rsid w:val="00FE7724"/>
    <w:rsid w:val="00FF029B"/>
    <w:rsid w:val="00FF3838"/>
    <w:rsid w:val="00FF5312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4F609F"/>
  <w15:docId w15:val="{9395DD20-E3B2-446A-A545-8AB4FE33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C4680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8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wnloads\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CE2B97C6294CC892F4E5FDB84E4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1D91-5119-4DEA-99B1-0F007F53188D}"/>
      </w:docPartPr>
      <w:docPartBody>
        <w:p w:rsidR="00641575" w:rsidRDefault="005734B3">
          <w:pPr>
            <w:pStyle w:val="4ACE2B97C6294CC892F4E5FDB84E4F0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B3"/>
    <w:rsid w:val="00000ACC"/>
    <w:rsid w:val="000350CF"/>
    <w:rsid w:val="000459FB"/>
    <w:rsid w:val="001111AD"/>
    <w:rsid w:val="001A36FD"/>
    <w:rsid w:val="001B0D9B"/>
    <w:rsid w:val="001C69B8"/>
    <w:rsid w:val="0020017D"/>
    <w:rsid w:val="00256128"/>
    <w:rsid w:val="003823DF"/>
    <w:rsid w:val="003A43E4"/>
    <w:rsid w:val="003B4FED"/>
    <w:rsid w:val="00423430"/>
    <w:rsid w:val="004511D4"/>
    <w:rsid w:val="00461F52"/>
    <w:rsid w:val="004E5145"/>
    <w:rsid w:val="004F61D6"/>
    <w:rsid w:val="00552583"/>
    <w:rsid w:val="005734B3"/>
    <w:rsid w:val="00641575"/>
    <w:rsid w:val="006B2016"/>
    <w:rsid w:val="0074196D"/>
    <w:rsid w:val="00772F53"/>
    <w:rsid w:val="00790D90"/>
    <w:rsid w:val="007D56C8"/>
    <w:rsid w:val="00826389"/>
    <w:rsid w:val="00914BB6"/>
    <w:rsid w:val="00916E28"/>
    <w:rsid w:val="009532AE"/>
    <w:rsid w:val="0098080D"/>
    <w:rsid w:val="00A13513"/>
    <w:rsid w:val="00A61F93"/>
    <w:rsid w:val="00A90491"/>
    <w:rsid w:val="00AC024D"/>
    <w:rsid w:val="00B35DC8"/>
    <w:rsid w:val="00CE4454"/>
    <w:rsid w:val="00D21DD2"/>
    <w:rsid w:val="00D2494A"/>
    <w:rsid w:val="00E3773B"/>
    <w:rsid w:val="00E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E2B97C6294CC892F4E5FDB84E4F04">
    <w:name w:val="4ACE2B97C6294CC892F4E5FDB84E4F04"/>
  </w:style>
  <w:style w:type="paragraph" w:customStyle="1" w:styleId="370A53C24C674A90A4FA329781A6F5FD">
    <w:name w:val="370A53C24C674A90A4FA329781A6F5FD"/>
  </w:style>
  <w:style w:type="paragraph" w:customStyle="1" w:styleId="D6F721C195AD4BDCB5E0F3115D11CCC3">
    <w:name w:val="D6F721C195AD4BDCB5E0F3115D11CCC3"/>
  </w:style>
  <w:style w:type="paragraph" w:customStyle="1" w:styleId="FB5B89611FAF4FA8841A70E35D5E0B76">
    <w:name w:val="FB5B89611FAF4FA8841A70E35D5E0B76"/>
  </w:style>
  <w:style w:type="paragraph" w:customStyle="1" w:styleId="37565B2E96DD4CEA8E53BA5E77480EAE">
    <w:name w:val="37565B2E96DD4CEA8E53BA5E77480EAE"/>
  </w:style>
  <w:style w:type="paragraph" w:customStyle="1" w:styleId="F2878A3424C4410DA9D81A530CB976A0">
    <w:name w:val="F2878A3424C4410DA9D81A530CB976A0"/>
  </w:style>
  <w:style w:type="paragraph" w:customStyle="1" w:styleId="2AE19775F4D84C4B975028EC289DD8A6">
    <w:name w:val="2AE19775F4D84C4B975028EC289DD8A6"/>
  </w:style>
  <w:style w:type="paragraph" w:customStyle="1" w:styleId="8CDE3C56ADA543E090B90BC67806C731">
    <w:name w:val="8CDE3C56ADA543E090B90BC67806C731"/>
  </w:style>
  <w:style w:type="paragraph" w:customStyle="1" w:styleId="D78A749800E84612B35DD8F71489F662">
    <w:name w:val="D78A749800E84612B35DD8F71489F662"/>
  </w:style>
  <w:style w:type="paragraph" w:customStyle="1" w:styleId="D607E25028CE4AF69CFCD00347FFD921">
    <w:name w:val="D607E25028CE4AF69CFCD00347FFD921"/>
  </w:style>
  <w:style w:type="paragraph" w:customStyle="1" w:styleId="8225F78F678042BDB46A8E14651B2B59">
    <w:name w:val="8225F78F678042BDB46A8E14651B2B59"/>
  </w:style>
  <w:style w:type="paragraph" w:customStyle="1" w:styleId="B0123B6F96394FD6A4D680B09AE624CC">
    <w:name w:val="B0123B6F96394FD6A4D680B09AE624CC"/>
  </w:style>
  <w:style w:type="paragraph" w:customStyle="1" w:styleId="F60C846763C04C3B98FC01C54BBE751E">
    <w:name w:val="F60C846763C04C3B98FC01C54BBE751E"/>
  </w:style>
  <w:style w:type="paragraph" w:customStyle="1" w:styleId="CF202491498C40DC95EF56F180B9BFCB">
    <w:name w:val="CF202491498C40DC95EF56F180B9BFCB"/>
  </w:style>
  <w:style w:type="paragraph" w:customStyle="1" w:styleId="97EE6BF659BE4E6AA08DF677D64C7E76">
    <w:name w:val="97EE6BF659BE4E6AA08DF677D64C7E76"/>
  </w:style>
  <w:style w:type="paragraph" w:customStyle="1" w:styleId="EE450C652EF94488B69B20DA3367B8D9">
    <w:name w:val="EE450C652EF94488B69B20DA3367B8D9"/>
  </w:style>
  <w:style w:type="paragraph" w:customStyle="1" w:styleId="88551C147310488787F5817B316E2B75">
    <w:name w:val="88551C147310488787F5817B316E2B75"/>
  </w:style>
  <w:style w:type="paragraph" w:customStyle="1" w:styleId="3F25335FC6BF4F56AC1028F2DA1DBBC9">
    <w:name w:val="3F25335FC6BF4F56AC1028F2DA1DBBC9"/>
  </w:style>
  <w:style w:type="paragraph" w:customStyle="1" w:styleId="2B51854A159A4A69AA3AD6259DA881E5">
    <w:name w:val="2B51854A159A4A69AA3AD6259DA881E5"/>
  </w:style>
  <w:style w:type="paragraph" w:customStyle="1" w:styleId="2E6D6AD8C3BE417C98D84D97EF3D5508">
    <w:name w:val="2E6D6AD8C3BE417C98D84D97EF3D5508"/>
  </w:style>
  <w:style w:type="paragraph" w:customStyle="1" w:styleId="D047F3EFD8B84253966C3B4574FA9A96">
    <w:name w:val="D047F3EFD8B84253966C3B4574FA9A96"/>
  </w:style>
  <w:style w:type="paragraph" w:customStyle="1" w:styleId="0D281DE0242548DEA7EE370A2C7FA490">
    <w:name w:val="0D281DE0242548DEA7EE370A2C7FA490"/>
  </w:style>
  <w:style w:type="paragraph" w:customStyle="1" w:styleId="33CE40707E68438B8814D757C7D3C7F2">
    <w:name w:val="33CE40707E68438B8814D757C7D3C7F2"/>
  </w:style>
  <w:style w:type="paragraph" w:customStyle="1" w:styleId="799B66CE3C944653A4F991D9FD0DF8CF">
    <w:name w:val="799B66CE3C944653A4F991D9FD0DF8CF"/>
  </w:style>
  <w:style w:type="paragraph" w:customStyle="1" w:styleId="56560D845EC846F1A9169935E6ABE7F0">
    <w:name w:val="56560D845EC846F1A9169935E6ABE7F0"/>
  </w:style>
  <w:style w:type="paragraph" w:customStyle="1" w:styleId="354BDD0D0F844A3E83AFD8C721A77A71">
    <w:name w:val="354BDD0D0F844A3E83AFD8C721A77A71"/>
  </w:style>
  <w:style w:type="paragraph" w:customStyle="1" w:styleId="3F7E91809DD44D27B142BF8F5E1E2874">
    <w:name w:val="3F7E91809DD44D27B142BF8F5E1E2874"/>
  </w:style>
  <w:style w:type="paragraph" w:customStyle="1" w:styleId="0B02EE02132C4D95BFE9E87EDF9D5478">
    <w:name w:val="0B02EE02132C4D95BFE9E87EDF9D5478"/>
  </w:style>
  <w:style w:type="paragraph" w:customStyle="1" w:styleId="7D3B0251C03C4B1FA38D5B6C9DC6B008">
    <w:name w:val="7D3B0251C03C4B1FA38D5B6C9DC6B008"/>
  </w:style>
  <w:style w:type="paragraph" w:customStyle="1" w:styleId="FB6F106C866646548D7AC5709E0E8800">
    <w:name w:val="FB6F106C866646548D7AC5709E0E8800"/>
  </w:style>
  <w:style w:type="paragraph" w:customStyle="1" w:styleId="E9E47E35CFF34B09B058EBBEC5CCF309">
    <w:name w:val="E9E47E35CFF34B09B058EBBEC5CCF309"/>
  </w:style>
  <w:style w:type="paragraph" w:customStyle="1" w:styleId="B29B74F9178144DFA29C08F1BE3716CD">
    <w:name w:val="B29B74F9178144DFA29C08F1BE3716CD"/>
  </w:style>
  <w:style w:type="paragraph" w:customStyle="1" w:styleId="FFF2F50B6B944AAD89A125539505EA67">
    <w:name w:val="FFF2F50B6B944AAD89A125539505EA67"/>
  </w:style>
  <w:style w:type="paragraph" w:customStyle="1" w:styleId="52F41767A4884F86ADC1D7E7C3338504">
    <w:name w:val="52F41767A4884F86ADC1D7E7C3338504"/>
  </w:style>
  <w:style w:type="paragraph" w:customStyle="1" w:styleId="A96FBF08DE874D91A66EB6DB11A7E54D">
    <w:name w:val="A96FBF08DE874D91A66EB6DB11A7E54D"/>
  </w:style>
  <w:style w:type="paragraph" w:customStyle="1" w:styleId="8BF817515AD34729B3A9CE9147A9C5D7">
    <w:name w:val="8BF817515AD34729B3A9CE9147A9C5D7"/>
  </w:style>
  <w:style w:type="paragraph" w:customStyle="1" w:styleId="63D86343F2124B37B9C7C5030E0A1219">
    <w:name w:val="63D86343F2124B37B9C7C5030E0A1219"/>
  </w:style>
  <w:style w:type="paragraph" w:customStyle="1" w:styleId="C0E833657B2F436FB121F5D42696235C">
    <w:name w:val="C0E833657B2F436FB121F5D42696235C"/>
  </w:style>
  <w:style w:type="paragraph" w:customStyle="1" w:styleId="D240B37EF3CE4342934435C09F6A6A70">
    <w:name w:val="D240B37EF3CE4342934435C09F6A6A70"/>
  </w:style>
  <w:style w:type="paragraph" w:customStyle="1" w:styleId="860BF4B8A39648BB983EF79887403E7D">
    <w:name w:val="860BF4B8A39648BB983EF79887403E7D"/>
  </w:style>
  <w:style w:type="paragraph" w:customStyle="1" w:styleId="3F1E6864CC5B428C8AA730EBE5C721A4">
    <w:name w:val="3F1E6864CC5B428C8AA730EBE5C721A4"/>
  </w:style>
  <w:style w:type="paragraph" w:customStyle="1" w:styleId="4BB4F7CDA62D451287BA5E2E51F9174F">
    <w:name w:val="4BB4F7CDA62D451287BA5E2E51F9174F"/>
  </w:style>
  <w:style w:type="paragraph" w:customStyle="1" w:styleId="BFA8A44159B243B2A5B8F558B5359622">
    <w:name w:val="BFA8A44159B243B2A5B8F558B5359622"/>
  </w:style>
  <w:style w:type="paragraph" w:customStyle="1" w:styleId="44075BE699CE4C8C837AB65BE8CB79D2">
    <w:name w:val="44075BE699CE4C8C837AB65BE8CB79D2"/>
  </w:style>
  <w:style w:type="paragraph" w:customStyle="1" w:styleId="4B66DD7218D046F89CC90249A1471597">
    <w:name w:val="4B66DD7218D046F89CC90249A1471597"/>
  </w:style>
  <w:style w:type="paragraph" w:customStyle="1" w:styleId="393003359E1345B09039D39F2485F6C1">
    <w:name w:val="393003359E1345B09039D39F2485F6C1"/>
  </w:style>
  <w:style w:type="paragraph" w:customStyle="1" w:styleId="030530EC65D4418B9D086F5EA76D39E8">
    <w:name w:val="030530EC65D4418B9D086F5EA76D39E8"/>
  </w:style>
  <w:style w:type="paragraph" w:customStyle="1" w:styleId="B77946F7F54B42A3BAF9334F0E511497">
    <w:name w:val="B77946F7F54B42A3BAF9334F0E511497"/>
  </w:style>
  <w:style w:type="paragraph" w:customStyle="1" w:styleId="9F7DFC03C46D44D491137BAFEE5AF913">
    <w:name w:val="9F7DFC03C46D44D491137BAFEE5AF913"/>
  </w:style>
  <w:style w:type="paragraph" w:customStyle="1" w:styleId="FC472FABAE8548FEBE676F42716367E9">
    <w:name w:val="FC472FABAE8548FEBE676F42716367E9"/>
  </w:style>
  <w:style w:type="paragraph" w:customStyle="1" w:styleId="C9824FACA646443CB79226465E8E95C8">
    <w:name w:val="C9824FACA646443CB79226465E8E95C8"/>
  </w:style>
  <w:style w:type="paragraph" w:customStyle="1" w:styleId="7A29D7DF100644E6B0AFA956C5823A8E">
    <w:name w:val="7A29D7DF100644E6B0AFA956C5823A8E"/>
  </w:style>
  <w:style w:type="paragraph" w:customStyle="1" w:styleId="F8B9540C78C9447D8568FC1A4D08D0B6">
    <w:name w:val="F8B9540C78C9447D8568FC1A4D08D0B6"/>
  </w:style>
  <w:style w:type="paragraph" w:customStyle="1" w:styleId="92158A7A239942B3BA4A4EA532E9B4A4">
    <w:name w:val="92158A7A239942B3BA4A4EA532E9B4A4"/>
  </w:style>
  <w:style w:type="paragraph" w:customStyle="1" w:styleId="DBCCAB45778D410F8C55C655CC64ADFB">
    <w:name w:val="DBCCAB45778D410F8C55C655CC64ADFB"/>
  </w:style>
  <w:style w:type="paragraph" w:customStyle="1" w:styleId="264408961D3F40D293F2F71A7C15D526">
    <w:name w:val="264408961D3F40D293F2F71A7C15D526"/>
  </w:style>
  <w:style w:type="paragraph" w:customStyle="1" w:styleId="B3E37914B80B46C2BCC4441516C1006C">
    <w:name w:val="B3E37914B80B46C2BCC4441516C1006C"/>
  </w:style>
  <w:style w:type="paragraph" w:customStyle="1" w:styleId="6685F16E2BC942C9873CBB23097BDBEC">
    <w:name w:val="6685F16E2BC942C9873CBB23097BDBEC"/>
  </w:style>
  <w:style w:type="paragraph" w:customStyle="1" w:styleId="4559BDC718FB4FA5899A0F3CB253AA1C">
    <w:name w:val="4559BDC718FB4FA5899A0F3CB253AA1C"/>
  </w:style>
  <w:style w:type="paragraph" w:customStyle="1" w:styleId="2E87A46A79D64E4BBA992EBF050AEB02">
    <w:name w:val="2E87A46A79D64E4BBA992EBF050AEB02"/>
  </w:style>
  <w:style w:type="paragraph" w:customStyle="1" w:styleId="9FAFCF91552C49E58400D593CCD86A25">
    <w:name w:val="9FAFCF91552C49E58400D593CCD86A25"/>
  </w:style>
  <w:style w:type="paragraph" w:customStyle="1" w:styleId="F31B0F7215834186A573938A32540299">
    <w:name w:val="F31B0F7215834186A573938A32540299"/>
  </w:style>
  <w:style w:type="paragraph" w:customStyle="1" w:styleId="4FA3D78A547B48E8A2F0788DB402F447">
    <w:name w:val="4FA3D78A547B48E8A2F0788DB402F447"/>
  </w:style>
  <w:style w:type="paragraph" w:customStyle="1" w:styleId="BB774AAF718E4A0E84E04EAD29A6F33A">
    <w:name w:val="BB774AAF718E4A0E84E04EAD29A6F33A"/>
  </w:style>
  <w:style w:type="paragraph" w:customStyle="1" w:styleId="E8D87EB598564D98B83F42A4FD60E502">
    <w:name w:val="E8D87EB598564D98B83F42A4FD60E502"/>
  </w:style>
  <w:style w:type="paragraph" w:customStyle="1" w:styleId="9E202E92571A432CA8CEEA957532010C">
    <w:name w:val="9E202E92571A432CA8CEEA957532010C"/>
  </w:style>
  <w:style w:type="paragraph" w:customStyle="1" w:styleId="856976CBAF384BD68F4DB91C6ED2F817">
    <w:name w:val="856976CBAF384BD68F4DB91C6ED2F817"/>
  </w:style>
  <w:style w:type="paragraph" w:customStyle="1" w:styleId="42698EF05C2546D4BD4876467ECB1122">
    <w:name w:val="42698EF05C2546D4BD4876467ECB1122"/>
  </w:style>
  <w:style w:type="paragraph" w:customStyle="1" w:styleId="0A6BB1CFED4642F7BA860185BE4DA6F4">
    <w:name w:val="0A6BB1CFED4642F7BA860185BE4DA6F4"/>
  </w:style>
  <w:style w:type="paragraph" w:customStyle="1" w:styleId="9F8C5BAF3DAA466FBD8435534C5B246C">
    <w:name w:val="9F8C5BAF3DAA466FBD8435534C5B246C"/>
  </w:style>
  <w:style w:type="paragraph" w:customStyle="1" w:styleId="A1B0552FCBFD49CCAB4D440B7849548F">
    <w:name w:val="A1B0552FCBFD49CCAB4D440B7849548F"/>
  </w:style>
  <w:style w:type="paragraph" w:customStyle="1" w:styleId="1837DC25E9E64B3CA6A654D8D76D8C90">
    <w:name w:val="1837DC25E9E64B3CA6A654D8D76D8C90"/>
  </w:style>
  <w:style w:type="paragraph" w:customStyle="1" w:styleId="90211F8097B1483F887E9D020395DF08">
    <w:name w:val="90211F8097B1483F887E9D020395DF08"/>
  </w:style>
  <w:style w:type="paragraph" w:customStyle="1" w:styleId="6F7A9F38F8FF40759CE9DEEE0B9254D4">
    <w:name w:val="6F7A9F38F8FF40759CE9DEEE0B9254D4"/>
  </w:style>
  <w:style w:type="paragraph" w:customStyle="1" w:styleId="3E8096E0B539474EA913B5EA6D40E774">
    <w:name w:val="3E8096E0B539474EA913B5EA6D40E774"/>
  </w:style>
  <w:style w:type="paragraph" w:customStyle="1" w:styleId="7B9ABFE50E784495AE4629EE246397FE">
    <w:name w:val="7B9ABFE50E784495AE4629EE246397FE"/>
    <w:rsid w:val="00790D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Curriculum vitae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Curriculum vitae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273967</Value>
      <Value>1305053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2009-05-30T21:57:49+00:00</AssetStart>
    <Provider xmlns="4873beb7-5857-4685-be1f-d57550cc96cc">EY006220130</Provider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>O14 beta2</UANote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654126. 737370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TP010169559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PlannedPubDate xmlns="4873beb7-5857-4685-be1f-d57550cc96cc">2006-07-14T07:00:00+00:00</PlannedPubDate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144451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2D8BC-D379-448D-BD63-41BA413FF5D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7AA62BA-0548-4B24-A745-D5E0E0448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3036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David SOlOdukhin</dc:creator>
  <cp:keywords/>
  <cp:lastModifiedBy>David</cp:lastModifiedBy>
  <cp:revision>55</cp:revision>
  <cp:lastPrinted>2018-10-12T00:50:00Z</cp:lastPrinted>
  <dcterms:created xsi:type="dcterms:W3CDTF">2018-09-27T03:59:00Z</dcterms:created>
  <dcterms:modified xsi:type="dcterms:W3CDTF">2018-10-12T00:50:00Z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